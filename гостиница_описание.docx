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3775" w14:textId="77777777" w:rsidR="00074E73" w:rsidRPr="00074E73" w:rsidRDefault="00EC0B2A" w:rsidP="00074E73">
      <w:pPr>
        <w:spacing w:before="240" w:after="240" w:line="360" w:lineRule="auto"/>
        <w:ind w:firstLine="708"/>
        <w:jc w:val="both"/>
        <w:rPr>
          <w:rFonts w:eastAsia="Arial Unicode MS"/>
          <w:b/>
          <w:bCs/>
          <w:color w:val="000000"/>
          <w:sz w:val="28"/>
          <w:szCs w:val="28"/>
          <w:u w:color="000000"/>
          <w:bdr w:val="nil"/>
        </w:rPr>
      </w:pPr>
      <w:bookmarkStart w:id="0" w:name="_Toc414135382"/>
      <w:r>
        <w:rPr>
          <w:rFonts w:eastAsia="Arial Unicode MS"/>
          <w:b/>
          <w:bCs/>
          <w:color w:val="000000"/>
          <w:sz w:val="28"/>
          <w:szCs w:val="28"/>
          <w:u w:color="000000"/>
          <w:bdr w:val="nil"/>
        </w:rPr>
        <w:t>1.1.3</w:t>
      </w:r>
      <w:r w:rsidR="00074E73" w:rsidRPr="00074E73">
        <w:rPr>
          <w:rFonts w:eastAsia="Arial Unicode MS"/>
          <w:b/>
          <w:bCs/>
          <w:color w:val="000000"/>
          <w:sz w:val="28"/>
          <w:szCs w:val="28"/>
          <w:u w:color="000000"/>
          <w:bdr w:val="nil"/>
        </w:rPr>
        <w:t xml:space="preserve"> Описание связей между объектами</w:t>
      </w:r>
    </w:p>
    <w:p w14:paraId="007B6F8E" w14:textId="77777777" w:rsidR="00074E73" w:rsidRPr="00074E73" w:rsidRDefault="00074E73" w:rsidP="00074E73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1. В одной гостинице имеется несколько номеров, также может и не оказаться номеров в ней. Из этого возникает следующая связь:</w:t>
      </w:r>
    </w:p>
    <w:p w14:paraId="1A734B38" w14:textId="77777777" w:rsidR="00074E73" w:rsidRPr="00074E73" w:rsidRDefault="00074E73" w:rsidP="00074E73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гостиница – номер (1:n);</w:t>
      </w:r>
    </w:p>
    <w:p w14:paraId="54195266" w14:textId="77777777" w:rsidR="00517E75" w:rsidRDefault="00074E73" w:rsidP="00074E73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2. Гостинице выдана пара: пароль и логин, поэтому возникает следую</w:t>
      </w:r>
      <w:r w:rsidR="00517E75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щая связь:</w:t>
      </w:r>
    </w:p>
    <w:p w14:paraId="6A7AFB17" w14:textId="77777777" w:rsidR="00074E73" w:rsidRPr="00074E73" w:rsidRDefault="00074E73" w:rsidP="00074E73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гостиница</w:t>
      </w:r>
      <w:r w:rsidR="00712C07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 xml:space="preserve"> – пароль и логин гостиницы (1:</w:t>
      </w:r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1);</w:t>
      </w:r>
    </w:p>
    <w:p w14:paraId="0AFF9666" w14:textId="77777777" w:rsidR="00074E73" w:rsidRPr="00074E73" w:rsidRDefault="00074E73" w:rsidP="00074E73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 xml:space="preserve">3. Гостиница и номер предоставляет услуги, которых может быть </w:t>
      </w:r>
      <w:proofErr w:type="gramStart"/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не-сколько</w:t>
      </w:r>
      <w:proofErr w:type="gramEnd"/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 xml:space="preserve"> или не быть вообще. Образуются следующие связи через сущность «Оказание услуг гостиницей (номеров)»: </w:t>
      </w:r>
    </w:p>
    <w:p w14:paraId="0A396FE5" w14:textId="77777777" w:rsidR="00074E73" w:rsidRPr="00074E73" w:rsidRDefault="00074E73" w:rsidP="00074E73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гостиница – оказание услуг гостиницей – услуги гостиницы (</w:t>
      </w:r>
      <w:proofErr w:type="spellStart"/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n:n</w:t>
      </w:r>
      <w:proofErr w:type="spellEnd"/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);</w:t>
      </w:r>
    </w:p>
    <w:p w14:paraId="58865771" w14:textId="77777777" w:rsidR="00074E73" w:rsidRPr="00074E73" w:rsidRDefault="00074E73" w:rsidP="00074E73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номер – оказание услуг гостиницей – услуги номера (</w:t>
      </w:r>
      <w:proofErr w:type="spellStart"/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n:n</w:t>
      </w:r>
      <w:proofErr w:type="spellEnd"/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);</w:t>
      </w:r>
    </w:p>
    <w:p w14:paraId="34D56D2F" w14:textId="7C72C0B1" w:rsidR="00074E73" w:rsidRPr="00074E73" w:rsidRDefault="00074E73" w:rsidP="00074E73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 xml:space="preserve">4. Клиенты могут оставить отзывы о гостинице или не отправить </w:t>
      </w:r>
      <w:proofErr w:type="gramStart"/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ре-</w:t>
      </w:r>
      <w:proofErr w:type="spellStart"/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цензию</w:t>
      </w:r>
      <w:proofErr w:type="spellEnd"/>
      <w:proofErr w:type="gramEnd"/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. Отсюда возникает связь:</w:t>
      </w:r>
    </w:p>
    <w:p w14:paraId="7ACA6376" w14:textId="77777777" w:rsidR="00074E73" w:rsidRDefault="00074E73" w:rsidP="00074E73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гостиница – отзыв (1:n);</w:t>
      </w:r>
    </w:p>
    <w:p w14:paraId="41569955" w14:textId="77777777" w:rsidR="00967778" w:rsidRPr="00074E73" w:rsidRDefault="00967778" w:rsidP="00074E73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</w:p>
    <w:p w14:paraId="32452846" w14:textId="77777777" w:rsidR="00074E73" w:rsidRPr="00074E73" w:rsidRDefault="00074E73" w:rsidP="00074E73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5. Клиенты могут оформить одну бронь или несколько для одного определенного номера в г</w:t>
      </w:r>
      <w:r w:rsidR="00E2015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остинице и оплатить ее один раз:</w:t>
      </w:r>
    </w:p>
    <w:p w14:paraId="2226C977" w14:textId="77777777" w:rsidR="00074E73" w:rsidRPr="00074E73" w:rsidRDefault="00074E73" w:rsidP="00074E73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бронирование – клиент (n:1);</w:t>
      </w:r>
    </w:p>
    <w:p w14:paraId="450BB15F" w14:textId="77777777" w:rsidR="00074E73" w:rsidRPr="00074E73" w:rsidRDefault="00074E73" w:rsidP="00074E73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бронирование – номер (1:1);</w:t>
      </w:r>
    </w:p>
    <w:p w14:paraId="6CA06CDD" w14:textId="77777777" w:rsidR="006A4C38" w:rsidRPr="00737E0E" w:rsidRDefault="00074E73" w:rsidP="00967778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 w:rsidRPr="00074E7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бронирование – платеж (1:1).</w:t>
      </w:r>
    </w:p>
    <w:p w14:paraId="617D54F1" w14:textId="77777777" w:rsidR="00744D58" w:rsidRPr="00F37835" w:rsidRDefault="00EC0B2A" w:rsidP="00EC0B2A">
      <w:pPr>
        <w:spacing w:before="240" w:after="240"/>
        <w:ind w:firstLine="708"/>
        <w:rPr>
          <w:rFonts w:eastAsia="Arial Unicode MS"/>
          <w:b/>
          <w:bCs/>
          <w:color w:val="000000"/>
          <w:sz w:val="28"/>
          <w:szCs w:val="28"/>
          <w:u w:color="000000"/>
          <w:bdr w:val="nil"/>
        </w:rPr>
      </w:pPr>
      <w:r>
        <w:rPr>
          <w:rFonts w:eastAsia="Arial Unicode MS"/>
          <w:b/>
          <w:bCs/>
          <w:color w:val="000000"/>
          <w:sz w:val="28"/>
          <w:szCs w:val="28"/>
          <w:u w:color="000000"/>
          <w:bdr w:val="nil"/>
        </w:rPr>
        <w:t>1.1.4</w:t>
      </w:r>
      <w:r w:rsidR="00F37835">
        <w:rPr>
          <w:rFonts w:eastAsia="Arial Unicode MS"/>
          <w:b/>
          <w:bCs/>
          <w:color w:val="000000"/>
          <w:sz w:val="28"/>
          <w:szCs w:val="28"/>
          <w:u w:color="000000"/>
          <w:bdr w:val="nil"/>
        </w:rPr>
        <w:t xml:space="preserve"> </w:t>
      </w:r>
      <w:r w:rsidR="00085DF0" w:rsidRPr="00085DF0">
        <w:rPr>
          <w:rFonts w:eastAsia="Arial Unicode MS"/>
          <w:b/>
          <w:bCs/>
          <w:color w:val="000000"/>
          <w:sz w:val="28"/>
          <w:szCs w:val="28"/>
          <w:u w:color="000000"/>
          <w:bdr w:val="nil"/>
        </w:rPr>
        <w:t>Представление сущностей с атрибутами и доменами</w:t>
      </w:r>
    </w:p>
    <w:p w14:paraId="203088BB" w14:textId="77777777" w:rsidR="00257671" w:rsidRPr="009B2771" w:rsidRDefault="00257671" w:rsidP="00DB05D4">
      <w:pPr>
        <w:pStyle w:val="a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8"/>
        <w:jc w:val="both"/>
        <w:rPr>
          <w:b/>
          <w:bCs/>
          <w:sz w:val="28"/>
          <w:szCs w:val="28"/>
          <w:shd w:val="clear" w:color="auto" w:fill="FFFFFF"/>
        </w:rPr>
      </w:pPr>
      <w:bookmarkStart w:id="1" w:name="_Toc422006287"/>
      <w:r>
        <w:rPr>
          <w:sz w:val="28"/>
          <w:szCs w:val="28"/>
          <w:shd w:val="clear" w:color="auto" w:fill="FFFFFF"/>
        </w:rPr>
        <w:tab/>
      </w:r>
      <w:r w:rsidR="00044BF6">
        <w:rPr>
          <w:b/>
          <w:bCs/>
          <w:sz w:val="28"/>
          <w:szCs w:val="28"/>
          <w:shd w:val="clear" w:color="auto" w:fill="FFFFFF"/>
        </w:rPr>
        <w:t>Объект «Гостиница</w:t>
      </w:r>
      <w:r>
        <w:rPr>
          <w:b/>
          <w:bCs/>
          <w:sz w:val="28"/>
          <w:szCs w:val="28"/>
          <w:shd w:val="clear" w:color="auto" w:fill="FFFFFF"/>
        </w:rPr>
        <w:t>»</w:t>
      </w:r>
      <w:r w:rsidRPr="00173ABE">
        <w:rPr>
          <w:b/>
          <w:bCs/>
          <w:sz w:val="28"/>
          <w:szCs w:val="28"/>
          <w:shd w:val="clear" w:color="auto" w:fill="FFFFFF"/>
        </w:rPr>
        <w:t>:</w:t>
      </w:r>
    </w:p>
    <w:p w14:paraId="00FA25FC" w14:textId="77777777" w:rsidR="00257671" w:rsidRDefault="00CB60BD" w:rsidP="00DB05D4">
      <w:pPr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 w:rsidRPr="00CB60BD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 xml:space="preserve">Гостиница </w:t>
      </w:r>
      <w:r w:rsidR="00257671"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 xml:space="preserve">= { </w:t>
      </w:r>
    </w:p>
    <w:p w14:paraId="178FE2EE" w14:textId="77777777" w:rsidR="00D7540C" w:rsidRPr="00D7540C" w:rsidRDefault="00D7540C" w:rsidP="00DB05D4">
      <w:pPr>
        <w:ind w:firstLine="708"/>
        <w:jc w:val="both"/>
        <w:rPr>
          <w:sz w:val="28"/>
          <w:szCs w:val="28"/>
        </w:rPr>
      </w:pPr>
      <w:r>
        <w:rPr>
          <w:rFonts w:eastAsia="Arial Unicode MS"/>
          <w:bCs/>
          <w:color w:val="000000"/>
          <w:sz w:val="28"/>
          <w:szCs w:val="28"/>
          <w:u w:color="000000"/>
          <w:bdr w:val="nil"/>
        </w:rPr>
        <w:tab/>
      </w:r>
      <w:r>
        <w:rPr>
          <w:sz w:val="28"/>
          <w:szCs w:val="28"/>
        </w:rPr>
        <w:t>Код: Число (</w:t>
      </w:r>
      <w:r>
        <w:rPr>
          <w:sz w:val="28"/>
          <w:szCs w:val="28"/>
          <w:shd w:val="clear" w:color="auto" w:fill="FFFFFF"/>
        </w:rPr>
        <w:t>Первичный ключ)</w:t>
      </w:r>
    </w:p>
    <w:p w14:paraId="060188A7" w14:textId="77777777" w:rsidR="00257671" w:rsidRPr="000C5A0F" w:rsidRDefault="00D7540C" w:rsidP="00DB05D4">
      <w:pPr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>
        <w:rPr>
          <w:rFonts w:eastAsia="Arial Unicode MS"/>
          <w:bCs/>
          <w:color w:val="000000"/>
          <w:sz w:val="28"/>
          <w:szCs w:val="28"/>
          <w:u w:color="000000"/>
          <w:bdr w:val="nil"/>
        </w:rPr>
        <w:tab/>
        <w:t>Название: Строка(50)</w:t>
      </w:r>
    </w:p>
    <w:p w14:paraId="03E41286" w14:textId="77777777" w:rsidR="00257671" w:rsidRPr="000C5A0F" w:rsidRDefault="00CB60BD" w:rsidP="00DB05D4">
      <w:pPr>
        <w:ind w:left="707"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Адрес: Строка(30</w:t>
      </w:r>
      <w:r w:rsidR="00257671"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)</w:t>
      </w:r>
    </w:p>
    <w:p w14:paraId="5FA76213" w14:textId="77777777" w:rsidR="00257671" w:rsidRDefault="00257671" w:rsidP="00DB05D4">
      <w:pPr>
        <w:ind w:left="707"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Телефон: Строка(1</w:t>
      </w:r>
      <w:r w:rsidR="00CB60BD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5</w:t>
      </w:r>
      <w:r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)</w:t>
      </w:r>
    </w:p>
    <w:p w14:paraId="336A6EB9" w14:textId="77777777" w:rsidR="00CB60BD" w:rsidRPr="00CB60BD" w:rsidRDefault="00CB60BD" w:rsidP="00DB05D4">
      <w:pPr>
        <w:ind w:left="707"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>
        <w:rPr>
          <w:rFonts w:eastAsia="Arial Unicode MS"/>
          <w:bCs/>
          <w:color w:val="000000"/>
          <w:sz w:val="28"/>
          <w:szCs w:val="28"/>
          <w:u w:color="000000"/>
          <w:bdr w:val="nil"/>
          <w:lang w:val="en-US"/>
        </w:rPr>
        <w:t>Email</w:t>
      </w:r>
      <w:r w:rsidRPr="00CB60BD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:</w:t>
      </w:r>
      <w:r>
        <w:rPr>
          <w:rFonts w:eastAsia="Arial Unicode MS"/>
          <w:bCs/>
          <w:color w:val="000000"/>
          <w:sz w:val="28"/>
          <w:szCs w:val="28"/>
          <w:u w:color="000000"/>
          <w:bdr w:val="nil"/>
        </w:rPr>
        <w:t xml:space="preserve"> </w:t>
      </w:r>
      <w:proofErr w:type="gramStart"/>
      <w:r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Стр</w:t>
      </w:r>
      <w:r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ока(</w:t>
      </w:r>
      <w:proofErr w:type="gramEnd"/>
      <w:r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30</w:t>
      </w:r>
      <w:r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)</w:t>
      </w:r>
    </w:p>
    <w:p w14:paraId="15267C16" w14:textId="77777777" w:rsidR="00CB60BD" w:rsidRDefault="00CB60BD" w:rsidP="00DB05D4">
      <w:pPr>
        <w:ind w:left="707"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Имя директора:</w:t>
      </w:r>
      <w:r w:rsidRPr="00CB60BD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 xml:space="preserve"> </w:t>
      </w:r>
      <w:r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Стр</w:t>
      </w:r>
      <w:r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ока(30</w:t>
      </w:r>
      <w:r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)</w:t>
      </w:r>
    </w:p>
    <w:p w14:paraId="00731969" w14:textId="77777777" w:rsidR="00CB60BD" w:rsidRDefault="00CB60BD" w:rsidP="00DB05D4">
      <w:pPr>
        <w:ind w:left="707"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Категория:</w:t>
      </w:r>
      <w:r w:rsidRPr="00CB60BD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 xml:space="preserve"> </w:t>
      </w:r>
      <w:r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Стр</w:t>
      </w:r>
      <w:r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ока(30</w:t>
      </w:r>
      <w:r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)</w:t>
      </w:r>
    </w:p>
    <w:p w14:paraId="5AA27436" w14:textId="77777777" w:rsidR="00257671" w:rsidRPr="000C5A0F" w:rsidRDefault="00CB60BD" w:rsidP="00F83C6F">
      <w:pPr>
        <w:spacing w:after="240"/>
        <w:ind w:left="707"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Тип:</w:t>
      </w:r>
      <w:r w:rsidRPr="00CB60BD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 xml:space="preserve"> </w:t>
      </w:r>
      <w:proofErr w:type="gramStart"/>
      <w:r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Стр</w:t>
      </w:r>
      <w:r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ока(</w:t>
      </w:r>
      <w:proofErr w:type="gramEnd"/>
      <w:r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30</w:t>
      </w:r>
      <w:r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)</w:t>
      </w:r>
      <w:r w:rsidR="00257671"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}</w:t>
      </w:r>
    </w:p>
    <w:p w14:paraId="255115C2" w14:textId="77777777" w:rsidR="00257671" w:rsidRDefault="00044BF6" w:rsidP="00DB05D4">
      <w:pPr>
        <w:pStyle w:val="a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8"/>
        <w:jc w:val="both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lastRenderedPageBreak/>
        <w:tab/>
        <w:t>Объект «Услуги гостиницы</w:t>
      </w:r>
      <w:r w:rsidR="00257671">
        <w:rPr>
          <w:b/>
          <w:bCs/>
          <w:sz w:val="28"/>
          <w:szCs w:val="28"/>
          <w:shd w:val="clear" w:color="auto" w:fill="FFFFFF"/>
        </w:rPr>
        <w:t>»</w:t>
      </w:r>
      <w:r w:rsidR="00257671" w:rsidRPr="00173ABE">
        <w:rPr>
          <w:b/>
          <w:bCs/>
          <w:sz w:val="28"/>
          <w:szCs w:val="28"/>
          <w:shd w:val="clear" w:color="auto" w:fill="FFFFFF"/>
        </w:rPr>
        <w:t>:</w:t>
      </w:r>
    </w:p>
    <w:p w14:paraId="32BC8620" w14:textId="77777777" w:rsidR="00257671" w:rsidRPr="00C261B7" w:rsidRDefault="00CB60BD" w:rsidP="00DB05D4">
      <w:pPr>
        <w:ind w:firstLine="708"/>
        <w:jc w:val="both"/>
        <w:rPr>
          <w:sz w:val="28"/>
          <w:szCs w:val="28"/>
        </w:rPr>
      </w:pPr>
      <w:r w:rsidRPr="00CB60BD">
        <w:rPr>
          <w:sz w:val="28"/>
          <w:szCs w:val="28"/>
        </w:rPr>
        <w:t>Услуги гостиницы</w:t>
      </w:r>
      <w:r w:rsidR="00257671">
        <w:rPr>
          <w:sz w:val="28"/>
          <w:szCs w:val="28"/>
        </w:rPr>
        <w:t xml:space="preserve"> = </w:t>
      </w:r>
      <w:r w:rsidR="00257671" w:rsidRPr="00C261B7">
        <w:rPr>
          <w:sz w:val="28"/>
          <w:szCs w:val="28"/>
        </w:rPr>
        <w:t>{</w:t>
      </w:r>
    </w:p>
    <w:p w14:paraId="05723A84" w14:textId="77777777" w:rsidR="00257671" w:rsidRPr="00AF738A" w:rsidRDefault="00257671" w:rsidP="00DB05D4">
      <w:pPr>
        <w:ind w:firstLine="708"/>
        <w:jc w:val="both"/>
        <w:rPr>
          <w:sz w:val="28"/>
          <w:szCs w:val="28"/>
        </w:rPr>
      </w:pPr>
      <w:r w:rsidRPr="00C261B7">
        <w:rPr>
          <w:sz w:val="28"/>
          <w:szCs w:val="28"/>
        </w:rPr>
        <w:tab/>
      </w:r>
      <w:r>
        <w:rPr>
          <w:sz w:val="28"/>
          <w:szCs w:val="28"/>
        </w:rPr>
        <w:t>Код: Число (</w:t>
      </w:r>
      <w:r>
        <w:rPr>
          <w:sz w:val="28"/>
          <w:szCs w:val="28"/>
          <w:shd w:val="clear" w:color="auto" w:fill="FFFFFF"/>
        </w:rPr>
        <w:t>Первичный ключ)</w:t>
      </w:r>
    </w:p>
    <w:p w14:paraId="0A3B98F9" w14:textId="69F5D605" w:rsidR="00257671" w:rsidRPr="00253665" w:rsidRDefault="00CB60BD" w:rsidP="00F83C6F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Услуги</w:t>
      </w:r>
      <w:r w:rsidR="00257671">
        <w:rPr>
          <w:sz w:val="28"/>
          <w:szCs w:val="28"/>
        </w:rPr>
        <w:t>: Строка(</w:t>
      </w:r>
      <w:r w:rsidR="00085DF0">
        <w:rPr>
          <w:sz w:val="28"/>
          <w:szCs w:val="28"/>
        </w:rPr>
        <w:t>4</w:t>
      </w:r>
      <w:r w:rsidR="00257671">
        <w:rPr>
          <w:sz w:val="28"/>
          <w:szCs w:val="28"/>
        </w:rPr>
        <w:t>0)</w:t>
      </w:r>
      <w:r w:rsidR="00257671" w:rsidRPr="00AF738A">
        <w:rPr>
          <w:sz w:val="28"/>
          <w:szCs w:val="28"/>
        </w:rPr>
        <w:t>}</w:t>
      </w:r>
    </w:p>
    <w:p w14:paraId="2B6832B8" w14:textId="77777777" w:rsidR="00257671" w:rsidRDefault="00044BF6" w:rsidP="00DB05D4">
      <w:pPr>
        <w:pStyle w:val="a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8"/>
        <w:jc w:val="both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ab/>
        <w:t>Объект «</w:t>
      </w:r>
      <w:r w:rsidRPr="00044BF6">
        <w:rPr>
          <w:b/>
          <w:bCs/>
          <w:sz w:val="28"/>
          <w:szCs w:val="28"/>
          <w:shd w:val="clear" w:color="auto" w:fill="FFFFFF"/>
        </w:rPr>
        <w:t>Оказание услуг гостиницей</w:t>
      </w:r>
      <w:r w:rsidR="00257671">
        <w:rPr>
          <w:b/>
          <w:bCs/>
          <w:sz w:val="28"/>
          <w:szCs w:val="28"/>
          <w:shd w:val="clear" w:color="auto" w:fill="FFFFFF"/>
        </w:rPr>
        <w:t>»</w:t>
      </w:r>
      <w:r w:rsidR="00257671" w:rsidRPr="00173ABE">
        <w:rPr>
          <w:b/>
          <w:bCs/>
          <w:sz w:val="28"/>
          <w:szCs w:val="28"/>
          <w:shd w:val="clear" w:color="auto" w:fill="FFFFFF"/>
        </w:rPr>
        <w:t>:</w:t>
      </w:r>
    </w:p>
    <w:p w14:paraId="576E8167" w14:textId="77777777" w:rsidR="00257671" w:rsidRPr="00C261B7" w:rsidRDefault="00CB60BD" w:rsidP="00DB05D4">
      <w:pPr>
        <w:ind w:firstLine="708"/>
        <w:jc w:val="both"/>
        <w:rPr>
          <w:sz w:val="28"/>
          <w:szCs w:val="28"/>
        </w:rPr>
      </w:pPr>
      <w:r w:rsidRPr="00CB60BD">
        <w:rPr>
          <w:sz w:val="28"/>
          <w:szCs w:val="28"/>
        </w:rPr>
        <w:t>Оказание услуг гостиницей</w:t>
      </w:r>
      <w:r w:rsidR="00257671">
        <w:rPr>
          <w:sz w:val="28"/>
          <w:szCs w:val="28"/>
        </w:rPr>
        <w:t xml:space="preserve"> = </w:t>
      </w:r>
      <w:r w:rsidR="00257671" w:rsidRPr="00C261B7">
        <w:rPr>
          <w:sz w:val="28"/>
          <w:szCs w:val="28"/>
        </w:rPr>
        <w:t>{</w:t>
      </w:r>
    </w:p>
    <w:p w14:paraId="45672DF9" w14:textId="77777777" w:rsidR="00257671" w:rsidRPr="00C261B7" w:rsidRDefault="00257671" w:rsidP="00DB05D4">
      <w:pPr>
        <w:ind w:firstLine="708"/>
        <w:jc w:val="both"/>
        <w:rPr>
          <w:sz w:val="28"/>
          <w:szCs w:val="28"/>
        </w:rPr>
      </w:pPr>
      <w:r w:rsidRPr="00C261B7">
        <w:rPr>
          <w:sz w:val="28"/>
          <w:szCs w:val="28"/>
        </w:rPr>
        <w:tab/>
      </w:r>
      <w:r w:rsidR="00CB60BD">
        <w:rPr>
          <w:sz w:val="28"/>
          <w:szCs w:val="28"/>
        </w:rPr>
        <w:t>Гостиница:</w:t>
      </w:r>
      <w:r w:rsidR="00CB60BD" w:rsidRPr="00CB60BD">
        <w:rPr>
          <w:sz w:val="28"/>
          <w:szCs w:val="28"/>
        </w:rPr>
        <w:t xml:space="preserve"> </w:t>
      </w:r>
      <w:r w:rsidR="00D7540C">
        <w:rPr>
          <w:sz w:val="28"/>
          <w:szCs w:val="28"/>
        </w:rPr>
        <w:t>Значение «Код</w:t>
      </w:r>
      <w:r w:rsidR="00CB60BD">
        <w:rPr>
          <w:sz w:val="28"/>
          <w:szCs w:val="28"/>
        </w:rPr>
        <w:t>» отношения «Гостиница» (</w:t>
      </w:r>
      <w:r w:rsidR="00CB60BD">
        <w:rPr>
          <w:sz w:val="28"/>
          <w:szCs w:val="28"/>
          <w:shd w:val="clear" w:color="auto" w:fill="FFFFFF"/>
        </w:rPr>
        <w:t>Внешний ключ)</w:t>
      </w:r>
    </w:p>
    <w:p w14:paraId="225B9654" w14:textId="77777777" w:rsidR="00253665" w:rsidRPr="00257671" w:rsidRDefault="00CB60BD" w:rsidP="00EC0B2A">
      <w:pPr>
        <w:spacing w:after="240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Услуги</w:t>
      </w:r>
      <w:r w:rsidR="00257671">
        <w:rPr>
          <w:sz w:val="28"/>
          <w:szCs w:val="28"/>
        </w:rPr>
        <w:t>: Зна</w:t>
      </w:r>
      <w:r>
        <w:rPr>
          <w:sz w:val="28"/>
          <w:szCs w:val="28"/>
        </w:rPr>
        <w:t>чение «Код» отношения «Услуги гостиницы</w:t>
      </w:r>
      <w:r w:rsidR="00257671">
        <w:rPr>
          <w:sz w:val="28"/>
          <w:szCs w:val="28"/>
        </w:rPr>
        <w:t>» (</w:t>
      </w:r>
      <w:r w:rsidR="00257671">
        <w:rPr>
          <w:sz w:val="28"/>
          <w:szCs w:val="28"/>
          <w:shd w:val="clear" w:color="auto" w:fill="FFFFFF"/>
        </w:rPr>
        <w:t>Внешний ключ)</w:t>
      </w:r>
      <w:r w:rsidR="00257671" w:rsidRPr="00C261B7">
        <w:rPr>
          <w:sz w:val="28"/>
          <w:szCs w:val="28"/>
        </w:rPr>
        <w:t>}</w:t>
      </w:r>
    </w:p>
    <w:p w14:paraId="2EA2EB6F" w14:textId="77777777" w:rsidR="00257671" w:rsidRDefault="00044BF6" w:rsidP="00DB05D4">
      <w:pPr>
        <w:ind w:firstLine="708"/>
        <w:jc w:val="both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Объект «Номер</w:t>
      </w:r>
      <w:r w:rsidR="00257671">
        <w:rPr>
          <w:b/>
          <w:bCs/>
          <w:sz w:val="28"/>
          <w:szCs w:val="28"/>
          <w:shd w:val="clear" w:color="auto" w:fill="FFFFFF"/>
        </w:rPr>
        <w:t>»</w:t>
      </w:r>
      <w:r w:rsidR="00257671" w:rsidRPr="00173ABE">
        <w:rPr>
          <w:b/>
          <w:bCs/>
          <w:sz w:val="28"/>
          <w:szCs w:val="28"/>
          <w:shd w:val="clear" w:color="auto" w:fill="FFFFFF"/>
        </w:rPr>
        <w:t>:</w:t>
      </w:r>
    </w:p>
    <w:p w14:paraId="3B2ECFC6" w14:textId="77777777" w:rsidR="00257671" w:rsidRDefault="00CB60BD" w:rsidP="00DB05D4">
      <w:pPr>
        <w:ind w:firstLine="708"/>
        <w:jc w:val="both"/>
        <w:rPr>
          <w:sz w:val="28"/>
          <w:szCs w:val="28"/>
        </w:rPr>
      </w:pPr>
      <w:r w:rsidRPr="00CB60BD">
        <w:rPr>
          <w:sz w:val="28"/>
          <w:szCs w:val="28"/>
        </w:rPr>
        <w:t xml:space="preserve">Номер </w:t>
      </w:r>
      <w:r w:rsidR="00257671">
        <w:rPr>
          <w:sz w:val="28"/>
          <w:szCs w:val="28"/>
        </w:rPr>
        <w:t xml:space="preserve">= </w:t>
      </w:r>
      <w:r w:rsidR="00257671" w:rsidRPr="00C261B7">
        <w:rPr>
          <w:sz w:val="28"/>
          <w:szCs w:val="28"/>
        </w:rPr>
        <w:t>{</w:t>
      </w:r>
    </w:p>
    <w:p w14:paraId="0DE5BF97" w14:textId="77777777" w:rsidR="00CB60BD" w:rsidRPr="00AF738A" w:rsidRDefault="00CB60BD" w:rsidP="00DB05D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Код: Число (</w:t>
      </w:r>
      <w:r>
        <w:rPr>
          <w:sz w:val="28"/>
          <w:szCs w:val="28"/>
          <w:shd w:val="clear" w:color="auto" w:fill="FFFFFF"/>
        </w:rPr>
        <w:t>Первичный ключ)</w:t>
      </w:r>
    </w:p>
    <w:p w14:paraId="41F3C378" w14:textId="77777777" w:rsidR="00CB60BD" w:rsidRDefault="00CB60BD" w:rsidP="00DB05D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Цена: Денежное значение</w:t>
      </w:r>
    </w:p>
    <w:p w14:paraId="3F9EB49A" w14:textId="77777777" w:rsidR="00CB60BD" w:rsidRPr="00CB60BD" w:rsidRDefault="00CB60BD" w:rsidP="00DB05D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Статус:</w:t>
      </w:r>
      <w:r w:rsidRPr="00CB60BD">
        <w:rPr>
          <w:sz w:val="28"/>
          <w:szCs w:val="28"/>
        </w:rPr>
        <w:t xml:space="preserve"> </w:t>
      </w:r>
      <w:r>
        <w:rPr>
          <w:sz w:val="28"/>
          <w:szCs w:val="28"/>
        </w:rPr>
        <w:t>Логическое значение</w:t>
      </w:r>
    </w:p>
    <w:p w14:paraId="468341E6" w14:textId="77777777" w:rsidR="00CB60BD" w:rsidRDefault="00CB60BD" w:rsidP="00DB05D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Расположение:</w:t>
      </w:r>
      <w:r w:rsidR="00195B13">
        <w:rPr>
          <w:sz w:val="28"/>
          <w:szCs w:val="28"/>
        </w:rPr>
        <w:t xml:space="preserve"> </w:t>
      </w:r>
      <w:r w:rsidR="00195B13"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Стр</w:t>
      </w:r>
      <w:r w:rsidR="00195B1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ока(30</w:t>
      </w:r>
      <w:r w:rsidR="00195B13"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)</w:t>
      </w:r>
    </w:p>
    <w:p w14:paraId="3483F91C" w14:textId="77777777" w:rsidR="00CB60BD" w:rsidRPr="00D13022" w:rsidRDefault="00CB60BD" w:rsidP="00DB05D4">
      <w:pPr>
        <w:ind w:firstLine="708"/>
        <w:jc w:val="both"/>
        <w:rPr>
          <w:rFonts w:eastAsia="Arial Unicode MS"/>
          <w:bCs/>
          <w:color w:val="000000"/>
          <w:sz w:val="28"/>
          <w:szCs w:val="28"/>
          <w:u w:color="000000"/>
          <w:bdr w:val="nil"/>
        </w:rPr>
      </w:pPr>
      <w:r>
        <w:rPr>
          <w:sz w:val="28"/>
          <w:szCs w:val="28"/>
        </w:rPr>
        <w:tab/>
        <w:t>Уровень:</w:t>
      </w:r>
      <w:r w:rsidR="00195B13">
        <w:rPr>
          <w:sz w:val="28"/>
          <w:szCs w:val="28"/>
        </w:rPr>
        <w:t xml:space="preserve"> </w:t>
      </w:r>
      <w:r w:rsidR="00195B13"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Стр</w:t>
      </w:r>
      <w:r w:rsidR="00195B1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ока(30</w:t>
      </w:r>
      <w:r w:rsidR="00195B13"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)</w:t>
      </w:r>
    </w:p>
    <w:p w14:paraId="45F877DF" w14:textId="77777777" w:rsidR="006E6232" w:rsidRPr="006E6232" w:rsidRDefault="006E6232" w:rsidP="00DB05D4">
      <w:pPr>
        <w:ind w:firstLine="708"/>
        <w:jc w:val="both"/>
        <w:rPr>
          <w:sz w:val="28"/>
          <w:szCs w:val="28"/>
        </w:rPr>
      </w:pPr>
      <w:r w:rsidRPr="00D13022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ab/>
      </w:r>
      <w:r>
        <w:rPr>
          <w:rFonts w:eastAsia="Arial Unicode MS"/>
          <w:bCs/>
          <w:color w:val="000000"/>
          <w:sz w:val="28"/>
          <w:szCs w:val="28"/>
          <w:u w:color="000000"/>
          <w:bdr w:val="nil"/>
        </w:rPr>
        <w:t xml:space="preserve">Тип: </w:t>
      </w:r>
      <w:r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Стр</w:t>
      </w:r>
      <w:r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ока(30</w:t>
      </w:r>
      <w:r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)</w:t>
      </w:r>
    </w:p>
    <w:p w14:paraId="681B718A" w14:textId="77777777" w:rsidR="00517E75" w:rsidRDefault="00D7540C" w:rsidP="006A4C38">
      <w:pPr>
        <w:spacing w:after="240"/>
        <w:ind w:left="707" w:firstLine="708"/>
        <w:jc w:val="both"/>
        <w:rPr>
          <w:sz w:val="28"/>
          <w:szCs w:val="28"/>
        </w:rPr>
      </w:pPr>
      <w:r>
        <w:rPr>
          <w:sz w:val="28"/>
          <w:szCs w:val="28"/>
        </w:rPr>
        <w:t>Гостиница: Значение «Код</w:t>
      </w:r>
      <w:r w:rsidR="00195B13">
        <w:rPr>
          <w:sz w:val="28"/>
          <w:szCs w:val="28"/>
        </w:rPr>
        <w:t>» отношения «Гостиница</w:t>
      </w:r>
      <w:r w:rsidR="00257671">
        <w:rPr>
          <w:sz w:val="28"/>
          <w:szCs w:val="28"/>
        </w:rPr>
        <w:t>» (</w:t>
      </w:r>
      <w:r w:rsidR="00257671">
        <w:rPr>
          <w:sz w:val="28"/>
          <w:szCs w:val="28"/>
          <w:shd w:val="clear" w:color="auto" w:fill="FFFFFF"/>
        </w:rPr>
        <w:t>Внешний ключ)</w:t>
      </w:r>
      <w:r w:rsidR="00257671" w:rsidRPr="00C261B7">
        <w:rPr>
          <w:sz w:val="28"/>
          <w:szCs w:val="28"/>
        </w:rPr>
        <w:t>}</w:t>
      </w:r>
    </w:p>
    <w:p w14:paraId="7FDF9891" w14:textId="77777777" w:rsidR="00B3010E" w:rsidRDefault="00B3010E" w:rsidP="006A4C38">
      <w:pPr>
        <w:spacing w:after="240"/>
        <w:ind w:left="707" w:firstLine="708"/>
        <w:jc w:val="both"/>
        <w:rPr>
          <w:sz w:val="28"/>
          <w:szCs w:val="28"/>
        </w:rPr>
      </w:pPr>
    </w:p>
    <w:p w14:paraId="3FECDFEC" w14:textId="77777777" w:rsidR="00195B13" w:rsidRDefault="00195B13" w:rsidP="00F83C6F">
      <w:pPr>
        <w:pStyle w:val="a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8"/>
        <w:jc w:val="both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ab/>
        <w:t>Объект «Услуги номера»</w:t>
      </w:r>
      <w:r w:rsidRPr="00173ABE">
        <w:rPr>
          <w:b/>
          <w:bCs/>
          <w:sz w:val="28"/>
          <w:szCs w:val="28"/>
          <w:shd w:val="clear" w:color="auto" w:fill="FFFFFF"/>
        </w:rPr>
        <w:t>:</w:t>
      </w:r>
    </w:p>
    <w:p w14:paraId="7D573447" w14:textId="77777777" w:rsidR="00195B13" w:rsidRPr="00C261B7" w:rsidRDefault="00195B13" w:rsidP="00F83C6F">
      <w:pPr>
        <w:ind w:firstLine="708"/>
        <w:jc w:val="both"/>
        <w:rPr>
          <w:sz w:val="28"/>
          <w:szCs w:val="28"/>
        </w:rPr>
      </w:pPr>
      <w:r w:rsidRPr="00CB60BD">
        <w:rPr>
          <w:sz w:val="28"/>
          <w:szCs w:val="28"/>
        </w:rPr>
        <w:t xml:space="preserve">Услуги </w:t>
      </w:r>
      <w:r w:rsidRPr="00195B13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= </w:t>
      </w:r>
      <w:r w:rsidRPr="00C261B7">
        <w:rPr>
          <w:sz w:val="28"/>
          <w:szCs w:val="28"/>
        </w:rPr>
        <w:t>{</w:t>
      </w:r>
    </w:p>
    <w:p w14:paraId="157D75F1" w14:textId="77777777" w:rsidR="00195B13" w:rsidRPr="00AF738A" w:rsidRDefault="00195B13" w:rsidP="00F83C6F">
      <w:pPr>
        <w:ind w:firstLine="708"/>
        <w:jc w:val="both"/>
        <w:rPr>
          <w:sz w:val="28"/>
          <w:szCs w:val="28"/>
        </w:rPr>
      </w:pPr>
      <w:r w:rsidRPr="00C261B7">
        <w:rPr>
          <w:sz w:val="28"/>
          <w:szCs w:val="28"/>
        </w:rPr>
        <w:tab/>
      </w:r>
      <w:r>
        <w:rPr>
          <w:sz w:val="28"/>
          <w:szCs w:val="28"/>
        </w:rPr>
        <w:t>Код: Число (</w:t>
      </w:r>
      <w:r>
        <w:rPr>
          <w:sz w:val="28"/>
          <w:szCs w:val="28"/>
          <w:shd w:val="clear" w:color="auto" w:fill="FFFFFF"/>
        </w:rPr>
        <w:t>Первичный ключ)</w:t>
      </w:r>
    </w:p>
    <w:p w14:paraId="092252A1" w14:textId="77777777" w:rsidR="00195B13" w:rsidRPr="00253665" w:rsidRDefault="00085DF0" w:rsidP="00F83C6F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Услуги: </w:t>
      </w:r>
      <w:proofErr w:type="gramStart"/>
      <w:r>
        <w:rPr>
          <w:sz w:val="28"/>
          <w:szCs w:val="28"/>
        </w:rPr>
        <w:t>Строка(</w:t>
      </w:r>
      <w:proofErr w:type="gramEnd"/>
      <w:r>
        <w:rPr>
          <w:sz w:val="28"/>
          <w:szCs w:val="28"/>
        </w:rPr>
        <w:t>4</w:t>
      </w:r>
      <w:r w:rsidR="00195B13">
        <w:rPr>
          <w:sz w:val="28"/>
          <w:szCs w:val="28"/>
        </w:rPr>
        <w:t>0)</w:t>
      </w:r>
      <w:r w:rsidR="00195B13" w:rsidRPr="00AF738A">
        <w:rPr>
          <w:sz w:val="28"/>
          <w:szCs w:val="28"/>
        </w:rPr>
        <w:t>}</w:t>
      </w:r>
    </w:p>
    <w:p w14:paraId="04C8A72F" w14:textId="77777777" w:rsidR="00195B13" w:rsidRDefault="00195B13" w:rsidP="00F83C6F">
      <w:pPr>
        <w:pStyle w:val="a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8"/>
        <w:jc w:val="both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ab/>
        <w:t>Объект «Оказание услуг номером»</w:t>
      </w:r>
      <w:r w:rsidRPr="00173ABE">
        <w:rPr>
          <w:b/>
          <w:bCs/>
          <w:sz w:val="28"/>
          <w:szCs w:val="28"/>
          <w:shd w:val="clear" w:color="auto" w:fill="FFFFFF"/>
        </w:rPr>
        <w:t>:</w:t>
      </w:r>
    </w:p>
    <w:p w14:paraId="20C26E7F" w14:textId="77777777" w:rsidR="00195B13" w:rsidRPr="00C261B7" w:rsidRDefault="00195B13" w:rsidP="00F83C6F">
      <w:pPr>
        <w:ind w:firstLine="708"/>
        <w:jc w:val="both"/>
        <w:rPr>
          <w:sz w:val="28"/>
          <w:szCs w:val="28"/>
        </w:rPr>
      </w:pPr>
      <w:r w:rsidRPr="00CB60BD">
        <w:rPr>
          <w:sz w:val="28"/>
          <w:szCs w:val="28"/>
        </w:rPr>
        <w:t xml:space="preserve">Оказание услуг </w:t>
      </w:r>
      <w:r w:rsidRPr="00195B13">
        <w:rPr>
          <w:sz w:val="28"/>
          <w:szCs w:val="28"/>
        </w:rPr>
        <w:t>номером</w:t>
      </w:r>
      <w:r>
        <w:rPr>
          <w:sz w:val="28"/>
          <w:szCs w:val="28"/>
        </w:rPr>
        <w:t xml:space="preserve"> = </w:t>
      </w:r>
      <w:r w:rsidRPr="00C261B7">
        <w:rPr>
          <w:sz w:val="28"/>
          <w:szCs w:val="28"/>
        </w:rPr>
        <w:t>{</w:t>
      </w:r>
    </w:p>
    <w:p w14:paraId="5E15CF5C" w14:textId="77777777" w:rsidR="00195B13" w:rsidRPr="00C261B7" w:rsidRDefault="00195B13" w:rsidP="00F83C6F">
      <w:pPr>
        <w:ind w:firstLine="708"/>
        <w:jc w:val="both"/>
        <w:rPr>
          <w:sz w:val="28"/>
          <w:szCs w:val="28"/>
        </w:rPr>
      </w:pPr>
      <w:r w:rsidRPr="00C261B7">
        <w:rPr>
          <w:sz w:val="28"/>
          <w:szCs w:val="28"/>
        </w:rPr>
        <w:tab/>
      </w:r>
      <w:r w:rsidR="009C1FCA">
        <w:rPr>
          <w:sz w:val="28"/>
          <w:szCs w:val="28"/>
        </w:rPr>
        <w:t>Номер</w:t>
      </w:r>
      <w:r>
        <w:rPr>
          <w:sz w:val="28"/>
          <w:szCs w:val="28"/>
        </w:rPr>
        <w:t>:</w:t>
      </w:r>
      <w:r w:rsidRPr="00CB60BD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 «Код» отношения «Номер» (</w:t>
      </w:r>
      <w:r>
        <w:rPr>
          <w:sz w:val="28"/>
          <w:szCs w:val="28"/>
          <w:shd w:val="clear" w:color="auto" w:fill="FFFFFF"/>
        </w:rPr>
        <w:t>Внешний ключ)</w:t>
      </w:r>
    </w:p>
    <w:p w14:paraId="05C0D25E" w14:textId="77777777" w:rsidR="006A4C38" w:rsidRPr="00257671" w:rsidRDefault="00195B13" w:rsidP="006A4C38">
      <w:pPr>
        <w:spacing w:after="240"/>
        <w:ind w:left="709" w:firstLine="708"/>
        <w:jc w:val="both"/>
        <w:rPr>
          <w:sz w:val="28"/>
          <w:szCs w:val="28"/>
        </w:rPr>
      </w:pPr>
      <w:r>
        <w:rPr>
          <w:sz w:val="28"/>
          <w:szCs w:val="28"/>
        </w:rPr>
        <w:t>Услуги: Значение «Код» отношения «Услуги номера» (</w:t>
      </w:r>
      <w:r>
        <w:rPr>
          <w:sz w:val="28"/>
          <w:szCs w:val="28"/>
          <w:shd w:val="clear" w:color="auto" w:fill="FFFFFF"/>
        </w:rPr>
        <w:t>Внешний ключ)</w:t>
      </w:r>
      <w:r w:rsidRPr="00C261B7">
        <w:rPr>
          <w:sz w:val="28"/>
          <w:szCs w:val="28"/>
        </w:rPr>
        <w:t>}</w:t>
      </w:r>
    </w:p>
    <w:p w14:paraId="515320BC" w14:textId="77777777" w:rsidR="00257671" w:rsidRDefault="00257671" w:rsidP="00F83C6F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Объект «</w:t>
      </w:r>
      <w:r w:rsidR="00044BF6">
        <w:rPr>
          <w:b/>
          <w:bCs/>
          <w:sz w:val="28"/>
          <w:szCs w:val="28"/>
          <w:shd w:val="clear" w:color="auto" w:fill="FFFFFF"/>
        </w:rPr>
        <w:t>Отзыв</w:t>
      </w:r>
      <w:r>
        <w:rPr>
          <w:b/>
          <w:bCs/>
          <w:sz w:val="28"/>
          <w:szCs w:val="28"/>
          <w:shd w:val="clear" w:color="auto" w:fill="FFFFFF"/>
        </w:rPr>
        <w:t>»</w:t>
      </w:r>
      <w:r w:rsidRPr="00173ABE">
        <w:rPr>
          <w:b/>
          <w:bCs/>
          <w:sz w:val="28"/>
          <w:szCs w:val="28"/>
          <w:shd w:val="clear" w:color="auto" w:fill="FFFFFF"/>
        </w:rPr>
        <w:t>:</w:t>
      </w:r>
    </w:p>
    <w:p w14:paraId="7D1BBC29" w14:textId="77777777" w:rsidR="00195B13" w:rsidRDefault="00195B13" w:rsidP="00F83C6F">
      <w:pPr>
        <w:ind w:firstLine="708"/>
        <w:jc w:val="both"/>
        <w:rPr>
          <w:sz w:val="28"/>
          <w:szCs w:val="28"/>
          <w:shd w:val="clear" w:color="auto" w:fill="FFFFFF"/>
        </w:rPr>
      </w:pPr>
      <w:r w:rsidRPr="00195B13">
        <w:rPr>
          <w:sz w:val="28"/>
          <w:szCs w:val="28"/>
        </w:rPr>
        <w:t xml:space="preserve">Отзыв </w:t>
      </w:r>
      <w:r w:rsidR="00257671">
        <w:rPr>
          <w:sz w:val="28"/>
          <w:szCs w:val="28"/>
        </w:rPr>
        <w:t xml:space="preserve">= </w:t>
      </w:r>
      <w:r w:rsidR="00257671" w:rsidRPr="00C261B7">
        <w:rPr>
          <w:sz w:val="28"/>
          <w:szCs w:val="28"/>
        </w:rPr>
        <w:t>{</w:t>
      </w:r>
    </w:p>
    <w:p w14:paraId="2C0E785E" w14:textId="77777777" w:rsidR="00195B13" w:rsidRDefault="00195B13" w:rsidP="00F83C6F">
      <w:pPr>
        <w:ind w:left="707"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Отзыв:</w:t>
      </w:r>
      <w:r w:rsidRPr="00195B1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 xml:space="preserve"> </w:t>
      </w:r>
      <w:r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Стр</w:t>
      </w:r>
      <w:r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ока(100</w:t>
      </w:r>
      <w:r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)</w:t>
      </w:r>
      <w:r w:rsidR="000D66C0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 xml:space="preserve"> </w:t>
      </w:r>
      <w:r w:rsidR="000D66C0">
        <w:rPr>
          <w:sz w:val="28"/>
          <w:szCs w:val="28"/>
        </w:rPr>
        <w:t>(</w:t>
      </w:r>
      <w:r w:rsidR="000D66C0">
        <w:rPr>
          <w:sz w:val="28"/>
          <w:szCs w:val="28"/>
          <w:shd w:val="clear" w:color="auto" w:fill="FFFFFF"/>
        </w:rPr>
        <w:t>Первичный ключ)</w:t>
      </w:r>
    </w:p>
    <w:p w14:paraId="422C7136" w14:textId="77777777" w:rsidR="00195B13" w:rsidRDefault="00195B13" w:rsidP="00F83C6F">
      <w:pPr>
        <w:ind w:left="707" w:firstLine="708"/>
        <w:jc w:val="both"/>
        <w:rPr>
          <w:sz w:val="28"/>
          <w:szCs w:val="28"/>
        </w:rPr>
      </w:pPr>
      <w:r>
        <w:rPr>
          <w:sz w:val="28"/>
          <w:szCs w:val="28"/>
        </w:rPr>
        <w:t>Имя:</w:t>
      </w:r>
      <w:r w:rsidRPr="00195B13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 xml:space="preserve"> </w:t>
      </w:r>
      <w:r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Стр</w:t>
      </w:r>
      <w:r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ока(30</w:t>
      </w:r>
      <w:r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)</w:t>
      </w:r>
      <w:r w:rsidR="000D66C0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 xml:space="preserve"> </w:t>
      </w:r>
      <w:r w:rsidR="000D66C0">
        <w:rPr>
          <w:sz w:val="28"/>
          <w:szCs w:val="28"/>
        </w:rPr>
        <w:t>(</w:t>
      </w:r>
      <w:r w:rsidR="000D66C0">
        <w:rPr>
          <w:sz w:val="28"/>
          <w:szCs w:val="28"/>
          <w:shd w:val="clear" w:color="auto" w:fill="FFFFFF"/>
        </w:rPr>
        <w:t>Первичный ключ)</w:t>
      </w:r>
    </w:p>
    <w:p w14:paraId="3DFFEDE6" w14:textId="77777777" w:rsidR="00195B13" w:rsidRDefault="00195B13" w:rsidP="00F83C6F">
      <w:pPr>
        <w:ind w:left="707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Дата:</w:t>
      </w:r>
      <w:r w:rsidRPr="00195B13">
        <w:rPr>
          <w:sz w:val="28"/>
          <w:szCs w:val="28"/>
        </w:rPr>
        <w:t xml:space="preserve"> </w:t>
      </w:r>
      <w:r>
        <w:rPr>
          <w:sz w:val="28"/>
          <w:szCs w:val="28"/>
        </w:rPr>
        <w:t>Дата и время</w:t>
      </w:r>
      <w:r w:rsidR="000D66C0">
        <w:rPr>
          <w:sz w:val="28"/>
          <w:szCs w:val="28"/>
        </w:rPr>
        <w:t xml:space="preserve"> (</w:t>
      </w:r>
      <w:r w:rsidR="000D66C0">
        <w:rPr>
          <w:sz w:val="28"/>
          <w:szCs w:val="28"/>
          <w:shd w:val="clear" w:color="auto" w:fill="FFFFFF"/>
        </w:rPr>
        <w:t>Первичный ключ)</w:t>
      </w:r>
    </w:p>
    <w:p w14:paraId="1E565CC2" w14:textId="485B19B3" w:rsidR="00257671" w:rsidRDefault="00195B13" w:rsidP="00F83C6F">
      <w:pPr>
        <w:spacing w:after="240"/>
        <w:ind w:left="707" w:firstLine="708"/>
        <w:jc w:val="both"/>
        <w:rPr>
          <w:sz w:val="28"/>
          <w:szCs w:val="28"/>
        </w:rPr>
      </w:pPr>
      <w:r w:rsidRPr="00195B13">
        <w:rPr>
          <w:sz w:val="28"/>
          <w:szCs w:val="28"/>
        </w:rPr>
        <w:t>Гостиница: Значение «</w:t>
      </w:r>
      <w:r w:rsidR="00D7540C">
        <w:rPr>
          <w:sz w:val="28"/>
          <w:szCs w:val="28"/>
        </w:rPr>
        <w:t>Код</w:t>
      </w:r>
      <w:r w:rsidRPr="00195B13">
        <w:rPr>
          <w:sz w:val="28"/>
          <w:szCs w:val="28"/>
        </w:rPr>
        <w:t>» отношения «Гостиница» (Внешний ключ)</w:t>
      </w:r>
      <w:r w:rsidR="00257671" w:rsidRPr="00C261B7">
        <w:rPr>
          <w:sz w:val="28"/>
          <w:szCs w:val="28"/>
        </w:rPr>
        <w:t>}</w:t>
      </w:r>
    </w:p>
    <w:p w14:paraId="72314DE6" w14:textId="77777777" w:rsidR="00257671" w:rsidRDefault="00257671" w:rsidP="00F83C6F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Объект «</w:t>
      </w:r>
      <w:r w:rsidR="00044BF6">
        <w:rPr>
          <w:b/>
          <w:bCs/>
          <w:sz w:val="28"/>
          <w:szCs w:val="28"/>
          <w:shd w:val="clear" w:color="auto" w:fill="FFFFFF"/>
        </w:rPr>
        <w:t>Пароль и логин гостиницы</w:t>
      </w:r>
      <w:r>
        <w:rPr>
          <w:b/>
          <w:bCs/>
          <w:sz w:val="28"/>
          <w:szCs w:val="28"/>
          <w:shd w:val="clear" w:color="auto" w:fill="FFFFFF"/>
        </w:rPr>
        <w:t>»</w:t>
      </w:r>
      <w:r w:rsidRPr="00173ABE">
        <w:rPr>
          <w:b/>
          <w:bCs/>
          <w:sz w:val="28"/>
          <w:szCs w:val="28"/>
          <w:shd w:val="clear" w:color="auto" w:fill="FFFFFF"/>
        </w:rPr>
        <w:t>:</w:t>
      </w:r>
    </w:p>
    <w:p w14:paraId="68865F12" w14:textId="77777777" w:rsidR="00257671" w:rsidRPr="00195B13" w:rsidRDefault="009C1FCA" w:rsidP="00F83C6F">
      <w:pPr>
        <w:ind w:firstLine="708"/>
        <w:jc w:val="both"/>
        <w:rPr>
          <w:sz w:val="28"/>
          <w:szCs w:val="28"/>
        </w:rPr>
      </w:pPr>
      <w:r w:rsidRPr="009C1FCA">
        <w:rPr>
          <w:sz w:val="28"/>
          <w:szCs w:val="28"/>
        </w:rPr>
        <w:t>Пароль и логин гостиницы</w:t>
      </w:r>
      <w:r w:rsidR="00257671">
        <w:rPr>
          <w:sz w:val="28"/>
          <w:szCs w:val="28"/>
        </w:rPr>
        <w:t xml:space="preserve"> = </w:t>
      </w:r>
      <w:r w:rsidR="00257671" w:rsidRPr="00C261B7">
        <w:rPr>
          <w:sz w:val="28"/>
          <w:szCs w:val="28"/>
        </w:rPr>
        <w:t>{</w:t>
      </w:r>
    </w:p>
    <w:p w14:paraId="05FA32C0" w14:textId="77777777" w:rsidR="00257671" w:rsidRDefault="00195B13" w:rsidP="00F83C6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Логин</w:t>
      </w:r>
      <w:r w:rsidR="00257671">
        <w:rPr>
          <w:sz w:val="28"/>
          <w:szCs w:val="28"/>
        </w:rPr>
        <w:t>: Строка(</w:t>
      </w:r>
      <w:r>
        <w:rPr>
          <w:sz w:val="28"/>
          <w:szCs w:val="28"/>
        </w:rPr>
        <w:t>2</w:t>
      </w:r>
      <w:r w:rsidR="00257671">
        <w:rPr>
          <w:sz w:val="28"/>
          <w:szCs w:val="28"/>
        </w:rPr>
        <w:t>0)</w:t>
      </w:r>
      <w:r w:rsidR="000D66C0">
        <w:rPr>
          <w:sz w:val="28"/>
          <w:szCs w:val="28"/>
        </w:rPr>
        <w:t xml:space="preserve"> (</w:t>
      </w:r>
      <w:r w:rsidR="000D66C0">
        <w:rPr>
          <w:sz w:val="28"/>
          <w:szCs w:val="28"/>
          <w:shd w:val="clear" w:color="auto" w:fill="FFFFFF"/>
        </w:rPr>
        <w:t>Первичный ключ)</w:t>
      </w:r>
    </w:p>
    <w:p w14:paraId="6A7990DE" w14:textId="77777777" w:rsidR="00257671" w:rsidRDefault="00195B13" w:rsidP="00F83C6F">
      <w:pPr>
        <w:ind w:left="707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Пароль</w:t>
      </w:r>
      <w:r w:rsidR="00257671">
        <w:rPr>
          <w:sz w:val="28"/>
          <w:szCs w:val="28"/>
        </w:rPr>
        <w:t xml:space="preserve">: </w:t>
      </w:r>
      <w:r>
        <w:rPr>
          <w:sz w:val="28"/>
          <w:szCs w:val="28"/>
        </w:rPr>
        <w:t>Строка(20)</w:t>
      </w:r>
      <w:r w:rsidR="000D66C0">
        <w:rPr>
          <w:sz w:val="28"/>
          <w:szCs w:val="28"/>
        </w:rPr>
        <w:t xml:space="preserve"> (</w:t>
      </w:r>
      <w:r w:rsidR="000D66C0">
        <w:rPr>
          <w:sz w:val="28"/>
          <w:szCs w:val="28"/>
          <w:shd w:val="clear" w:color="auto" w:fill="FFFFFF"/>
        </w:rPr>
        <w:t>Первичный ключ)</w:t>
      </w:r>
    </w:p>
    <w:p w14:paraId="54B7796D" w14:textId="77777777" w:rsidR="00257671" w:rsidRDefault="00195B13" w:rsidP="00EC0B2A">
      <w:pPr>
        <w:spacing w:after="240"/>
        <w:ind w:left="707" w:firstLine="708"/>
        <w:jc w:val="both"/>
        <w:rPr>
          <w:sz w:val="28"/>
          <w:szCs w:val="28"/>
        </w:rPr>
      </w:pPr>
      <w:r w:rsidRPr="00195B13">
        <w:rPr>
          <w:sz w:val="28"/>
          <w:szCs w:val="28"/>
        </w:rPr>
        <w:t>Гостиница: Значение «</w:t>
      </w:r>
      <w:r w:rsidR="00D7540C">
        <w:rPr>
          <w:sz w:val="28"/>
          <w:szCs w:val="28"/>
        </w:rPr>
        <w:t>Код</w:t>
      </w:r>
      <w:r w:rsidRPr="00195B13">
        <w:rPr>
          <w:sz w:val="28"/>
          <w:szCs w:val="28"/>
        </w:rPr>
        <w:t>» отношения «Гостиница» (Внешний ключ)</w:t>
      </w:r>
      <w:r w:rsidR="00257671" w:rsidRPr="00C261B7">
        <w:rPr>
          <w:sz w:val="28"/>
          <w:szCs w:val="28"/>
        </w:rPr>
        <w:t>}</w:t>
      </w:r>
    </w:p>
    <w:p w14:paraId="1DBA3034" w14:textId="77777777" w:rsidR="00257671" w:rsidRDefault="00044BF6" w:rsidP="00F83C6F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Объект «Клиент</w:t>
      </w:r>
      <w:r w:rsidR="00257671">
        <w:rPr>
          <w:b/>
          <w:bCs/>
          <w:sz w:val="28"/>
          <w:szCs w:val="28"/>
          <w:shd w:val="clear" w:color="auto" w:fill="FFFFFF"/>
        </w:rPr>
        <w:t>»</w:t>
      </w:r>
      <w:r w:rsidR="00257671" w:rsidRPr="00173ABE">
        <w:rPr>
          <w:b/>
          <w:bCs/>
          <w:sz w:val="28"/>
          <w:szCs w:val="28"/>
          <w:shd w:val="clear" w:color="auto" w:fill="FFFFFF"/>
        </w:rPr>
        <w:t>:</w:t>
      </w:r>
    </w:p>
    <w:p w14:paraId="0AD7FA0F" w14:textId="77777777" w:rsidR="00257671" w:rsidRPr="00C261B7" w:rsidRDefault="009C1FCA" w:rsidP="00F83C6F">
      <w:pPr>
        <w:ind w:firstLine="708"/>
        <w:jc w:val="both"/>
        <w:rPr>
          <w:sz w:val="28"/>
          <w:szCs w:val="28"/>
        </w:rPr>
      </w:pPr>
      <w:r w:rsidRPr="009C1FCA">
        <w:rPr>
          <w:sz w:val="28"/>
          <w:szCs w:val="28"/>
        </w:rPr>
        <w:t>Клиент</w:t>
      </w:r>
      <w:r w:rsidR="00257671">
        <w:rPr>
          <w:sz w:val="28"/>
          <w:szCs w:val="28"/>
        </w:rPr>
        <w:t xml:space="preserve"> = </w:t>
      </w:r>
      <w:r w:rsidR="00257671" w:rsidRPr="00C261B7">
        <w:rPr>
          <w:sz w:val="28"/>
          <w:szCs w:val="28"/>
        </w:rPr>
        <w:t>{</w:t>
      </w:r>
    </w:p>
    <w:p w14:paraId="1AA0C9A6" w14:textId="77777777" w:rsidR="00195B13" w:rsidRPr="00195B13" w:rsidRDefault="00257671" w:rsidP="00F83C6F">
      <w:pPr>
        <w:ind w:firstLine="708"/>
        <w:jc w:val="both"/>
        <w:rPr>
          <w:sz w:val="28"/>
          <w:szCs w:val="28"/>
        </w:rPr>
      </w:pPr>
      <w:r w:rsidRPr="00C261B7">
        <w:rPr>
          <w:sz w:val="28"/>
          <w:szCs w:val="28"/>
        </w:rPr>
        <w:tab/>
      </w:r>
      <w:r w:rsidR="00195B13" w:rsidRPr="00195B13">
        <w:rPr>
          <w:sz w:val="28"/>
          <w:szCs w:val="28"/>
        </w:rPr>
        <w:t>Код: Число (Первичный ключ)</w:t>
      </w:r>
    </w:p>
    <w:p w14:paraId="2564A1A0" w14:textId="77777777" w:rsidR="00195B13" w:rsidRDefault="00257671" w:rsidP="00F83C6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95B13">
        <w:rPr>
          <w:sz w:val="28"/>
          <w:szCs w:val="28"/>
        </w:rPr>
        <w:t>Имя:</w:t>
      </w:r>
      <w:r w:rsidR="00195B13" w:rsidRPr="00195B13">
        <w:rPr>
          <w:sz w:val="28"/>
          <w:szCs w:val="28"/>
        </w:rPr>
        <w:t xml:space="preserve"> </w:t>
      </w:r>
      <w:r w:rsidR="00195B13">
        <w:rPr>
          <w:sz w:val="28"/>
          <w:szCs w:val="28"/>
        </w:rPr>
        <w:t>Строка(20)</w:t>
      </w:r>
    </w:p>
    <w:p w14:paraId="20993312" w14:textId="77777777" w:rsidR="00195B13" w:rsidRDefault="00195B13" w:rsidP="00F83C6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Фамилия:</w:t>
      </w:r>
      <w:r w:rsidRPr="00195B13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Строка(20)</w:t>
      </w:r>
    </w:p>
    <w:p w14:paraId="3048F901" w14:textId="77777777" w:rsidR="00195B13" w:rsidRDefault="00195B13" w:rsidP="00F83C6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Отчество:</w:t>
      </w:r>
      <w:r w:rsidRPr="00195B13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Строка(20)</w:t>
      </w:r>
    </w:p>
    <w:p w14:paraId="7A856F6E" w14:textId="77777777" w:rsidR="00195B13" w:rsidRDefault="00195B13" w:rsidP="00F83C6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Телефон:</w:t>
      </w:r>
      <w:r w:rsidRPr="00195B13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Строка(15)</w:t>
      </w:r>
    </w:p>
    <w:p w14:paraId="6C10C785" w14:textId="77777777" w:rsidR="00195B13" w:rsidRDefault="00195B13" w:rsidP="00F83C6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Гражданство:</w:t>
      </w:r>
      <w:r w:rsidRPr="00195B13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Строка(30)</w:t>
      </w:r>
    </w:p>
    <w:p w14:paraId="5AC31D32" w14:textId="77777777" w:rsidR="00195B13" w:rsidRDefault="00195B13" w:rsidP="00F83C6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Банковские данные:</w:t>
      </w:r>
      <w:r w:rsidRPr="00195B13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Строка(30)</w:t>
      </w:r>
    </w:p>
    <w:p w14:paraId="0A43E5F4" w14:textId="77777777" w:rsidR="00257671" w:rsidRDefault="00195B13" w:rsidP="00F83C6F">
      <w:pPr>
        <w:spacing w:after="240"/>
        <w:ind w:left="707" w:firstLine="708"/>
        <w:jc w:val="both"/>
        <w:rPr>
          <w:sz w:val="28"/>
          <w:szCs w:val="28"/>
        </w:rPr>
      </w:pPr>
      <w:r>
        <w:rPr>
          <w:rFonts w:eastAsia="Arial Unicode MS"/>
          <w:bCs/>
          <w:color w:val="000000"/>
          <w:sz w:val="28"/>
          <w:szCs w:val="28"/>
          <w:u w:color="000000"/>
          <w:bdr w:val="nil"/>
          <w:lang w:val="en-US"/>
        </w:rPr>
        <w:t>Email</w:t>
      </w:r>
      <w:r w:rsidRPr="00CB60BD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:</w:t>
      </w:r>
      <w:r>
        <w:rPr>
          <w:rFonts w:eastAsia="Arial Unicode MS"/>
          <w:bCs/>
          <w:color w:val="000000"/>
          <w:sz w:val="28"/>
          <w:szCs w:val="28"/>
          <w:u w:color="000000"/>
          <w:bdr w:val="nil"/>
        </w:rPr>
        <w:t xml:space="preserve"> </w:t>
      </w:r>
      <w:proofErr w:type="gramStart"/>
      <w:r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Стр</w:t>
      </w:r>
      <w:r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ока(</w:t>
      </w:r>
      <w:proofErr w:type="gramEnd"/>
      <w:r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30</w:t>
      </w:r>
      <w:r w:rsidRPr="000C5A0F">
        <w:rPr>
          <w:rFonts w:eastAsia="Arial Unicode MS"/>
          <w:bCs/>
          <w:color w:val="000000"/>
          <w:sz w:val="28"/>
          <w:szCs w:val="28"/>
          <w:u w:color="000000"/>
          <w:bdr w:val="nil"/>
        </w:rPr>
        <w:t>)</w:t>
      </w:r>
      <w:r w:rsidR="00257671" w:rsidRPr="00C261B7">
        <w:rPr>
          <w:sz w:val="28"/>
          <w:szCs w:val="28"/>
        </w:rPr>
        <w:t>}</w:t>
      </w:r>
    </w:p>
    <w:p w14:paraId="69D96C7F" w14:textId="77777777" w:rsidR="00257671" w:rsidRDefault="00044BF6" w:rsidP="00F83C6F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Объект «Бронирование</w:t>
      </w:r>
      <w:r w:rsidR="00257671">
        <w:rPr>
          <w:b/>
          <w:bCs/>
          <w:sz w:val="28"/>
          <w:szCs w:val="28"/>
          <w:shd w:val="clear" w:color="auto" w:fill="FFFFFF"/>
        </w:rPr>
        <w:t>»</w:t>
      </w:r>
      <w:r w:rsidR="00257671" w:rsidRPr="00173ABE">
        <w:rPr>
          <w:b/>
          <w:bCs/>
          <w:sz w:val="28"/>
          <w:szCs w:val="28"/>
          <w:shd w:val="clear" w:color="auto" w:fill="FFFFFF"/>
        </w:rPr>
        <w:t>:</w:t>
      </w:r>
    </w:p>
    <w:p w14:paraId="55244071" w14:textId="77777777" w:rsidR="00257671" w:rsidRDefault="009C1FCA" w:rsidP="00F83C6F">
      <w:pPr>
        <w:ind w:firstLine="708"/>
        <w:jc w:val="both"/>
        <w:rPr>
          <w:sz w:val="28"/>
          <w:szCs w:val="28"/>
          <w:shd w:val="clear" w:color="auto" w:fill="FFFFFF"/>
        </w:rPr>
      </w:pPr>
      <w:r w:rsidRPr="009C1FCA">
        <w:rPr>
          <w:sz w:val="28"/>
          <w:szCs w:val="28"/>
        </w:rPr>
        <w:t xml:space="preserve">Бронирование </w:t>
      </w:r>
      <w:r w:rsidR="00257671">
        <w:rPr>
          <w:sz w:val="28"/>
          <w:szCs w:val="28"/>
        </w:rPr>
        <w:t xml:space="preserve">= </w:t>
      </w:r>
      <w:r w:rsidR="00257671" w:rsidRPr="00C261B7">
        <w:rPr>
          <w:sz w:val="28"/>
          <w:szCs w:val="28"/>
        </w:rPr>
        <w:t>{</w:t>
      </w:r>
    </w:p>
    <w:p w14:paraId="6AC91600" w14:textId="77777777" w:rsidR="009C1FCA" w:rsidRDefault="009C1FCA" w:rsidP="00F83C6F">
      <w:pPr>
        <w:ind w:left="707" w:firstLine="708"/>
        <w:jc w:val="both"/>
        <w:rPr>
          <w:sz w:val="28"/>
          <w:szCs w:val="28"/>
        </w:rPr>
      </w:pPr>
      <w:r w:rsidRPr="00195B13">
        <w:rPr>
          <w:sz w:val="28"/>
          <w:szCs w:val="28"/>
        </w:rPr>
        <w:t>Код: Число (Первичный ключ)</w:t>
      </w:r>
      <w:r w:rsidRPr="00257671">
        <w:rPr>
          <w:sz w:val="28"/>
          <w:szCs w:val="28"/>
        </w:rPr>
        <w:t xml:space="preserve"> </w:t>
      </w:r>
    </w:p>
    <w:p w14:paraId="3F5DEDDE" w14:textId="77777777" w:rsidR="009C1FCA" w:rsidRDefault="009C1FCA" w:rsidP="00F83C6F">
      <w:pPr>
        <w:ind w:left="707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Дата въезда: Дата и время</w:t>
      </w:r>
    </w:p>
    <w:p w14:paraId="117B3ED5" w14:textId="77777777" w:rsidR="009C1FCA" w:rsidRPr="00257671" w:rsidRDefault="009C1FCA" w:rsidP="00F83C6F">
      <w:pPr>
        <w:ind w:left="707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Дата выезда: Дата и время</w:t>
      </w:r>
    </w:p>
    <w:p w14:paraId="40263B69" w14:textId="77777777" w:rsidR="009C1FCA" w:rsidRDefault="00257671" w:rsidP="00F83C6F">
      <w:pPr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="009C1FCA">
        <w:rPr>
          <w:sz w:val="28"/>
          <w:szCs w:val="28"/>
        </w:rPr>
        <w:t>Номер:</w:t>
      </w:r>
      <w:r w:rsidR="009C1FCA" w:rsidRPr="00CB60BD">
        <w:rPr>
          <w:sz w:val="28"/>
          <w:szCs w:val="28"/>
        </w:rPr>
        <w:t xml:space="preserve"> </w:t>
      </w:r>
      <w:r w:rsidR="009C1FCA">
        <w:rPr>
          <w:sz w:val="28"/>
          <w:szCs w:val="28"/>
        </w:rPr>
        <w:t>Значение «Код» отношения «Номер» (</w:t>
      </w:r>
      <w:r w:rsidR="009C1FCA">
        <w:rPr>
          <w:sz w:val="28"/>
          <w:szCs w:val="28"/>
          <w:shd w:val="clear" w:color="auto" w:fill="FFFFFF"/>
        </w:rPr>
        <w:t>Внешний ключ)</w:t>
      </w:r>
    </w:p>
    <w:p w14:paraId="15C1F04E" w14:textId="77777777" w:rsidR="00EC0B2A" w:rsidRPr="00517E75" w:rsidRDefault="009C1FCA" w:rsidP="00517E75">
      <w:pPr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  <w:t>Клиент:</w:t>
      </w:r>
      <w:r w:rsidRPr="009C1FCA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 «Код» отношения «Клиент» (</w:t>
      </w:r>
      <w:r>
        <w:rPr>
          <w:sz w:val="28"/>
          <w:szCs w:val="28"/>
          <w:shd w:val="clear" w:color="auto" w:fill="FFFFFF"/>
        </w:rPr>
        <w:t>Внешний ключ)</w:t>
      </w:r>
      <w:r w:rsidR="00257671" w:rsidRPr="00C261B7">
        <w:rPr>
          <w:sz w:val="28"/>
          <w:szCs w:val="28"/>
        </w:rPr>
        <w:t>}</w:t>
      </w:r>
      <w:r w:rsidR="00F37835">
        <w:rPr>
          <w:sz w:val="28"/>
          <w:szCs w:val="28"/>
        </w:rPr>
        <w:t xml:space="preserve"> </w:t>
      </w:r>
    </w:p>
    <w:p w14:paraId="4C2CACEA" w14:textId="77777777" w:rsidR="00517E75" w:rsidRDefault="00517E75" w:rsidP="00517E75">
      <w:pPr>
        <w:ind w:firstLine="708"/>
        <w:jc w:val="both"/>
        <w:rPr>
          <w:b/>
          <w:bCs/>
          <w:sz w:val="28"/>
          <w:szCs w:val="28"/>
          <w:shd w:val="clear" w:color="auto" w:fill="FFFFFF"/>
        </w:rPr>
      </w:pPr>
    </w:p>
    <w:p w14:paraId="68F258E8" w14:textId="77777777" w:rsidR="00B3010E" w:rsidRDefault="00B3010E" w:rsidP="00517E75">
      <w:pPr>
        <w:ind w:firstLine="708"/>
        <w:jc w:val="both"/>
        <w:rPr>
          <w:b/>
          <w:bCs/>
          <w:sz w:val="28"/>
          <w:szCs w:val="28"/>
          <w:shd w:val="clear" w:color="auto" w:fill="FFFFFF"/>
        </w:rPr>
      </w:pPr>
    </w:p>
    <w:p w14:paraId="3449BC8F" w14:textId="77777777" w:rsidR="00044BF6" w:rsidRDefault="00044BF6" w:rsidP="00517E75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Объект «Платеж»</w:t>
      </w:r>
      <w:r w:rsidRPr="00173ABE">
        <w:rPr>
          <w:b/>
          <w:bCs/>
          <w:sz w:val="28"/>
          <w:szCs w:val="28"/>
          <w:shd w:val="clear" w:color="auto" w:fill="FFFFFF"/>
        </w:rPr>
        <w:t>:</w:t>
      </w:r>
    </w:p>
    <w:p w14:paraId="0BD39298" w14:textId="77777777" w:rsidR="00044BF6" w:rsidRPr="00C261B7" w:rsidRDefault="009C1FCA" w:rsidP="00DB05D4">
      <w:pPr>
        <w:ind w:firstLine="708"/>
        <w:jc w:val="both"/>
        <w:rPr>
          <w:sz w:val="28"/>
          <w:szCs w:val="28"/>
        </w:rPr>
      </w:pPr>
      <w:r w:rsidRPr="009C1FCA">
        <w:rPr>
          <w:sz w:val="28"/>
          <w:szCs w:val="28"/>
        </w:rPr>
        <w:t>Платеж</w:t>
      </w:r>
      <w:r w:rsidR="00044BF6">
        <w:rPr>
          <w:sz w:val="28"/>
          <w:szCs w:val="28"/>
        </w:rPr>
        <w:t xml:space="preserve"> = </w:t>
      </w:r>
      <w:r w:rsidR="00044BF6" w:rsidRPr="00C261B7">
        <w:rPr>
          <w:sz w:val="28"/>
          <w:szCs w:val="28"/>
        </w:rPr>
        <w:t>{</w:t>
      </w:r>
    </w:p>
    <w:p w14:paraId="4EAB8020" w14:textId="77777777" w:rsidR="00044BF6" w:rsidRDefault="00044BF6" w:rsidP="00DB05D4">
      <w:pPr>
        <w:ind w:firstLine="708"/>
        <w:jc w:val="both"/>
        <w:rPr>
          <w:sz w:val="28"/>
          <w:szCs w:val="28"/>
        </w:rPr>
      </w:pPr>
      <w:r w:rsidRPr="00C261B7">
        <w:rPr>
          <w:sz w:val="28"/>
          <w:szCs w:val="28"/>
        </w:rPr>
        <w:tab/>
      </w:r>
      <w:r w:rsidR="009C1FCA" w:rsidRPr="009C1FCA">
        <w:rPr>
          <w:sz w:val="28"/>
          <w:szCs w:val="28"/>
        </w:rPr>
        <w:t>Код: Число (Первичный ключ)</w:t>
      </w:r>
    </w:p>
    <w:p w14:paraId="245F1A3A" w14:textId="77777777" w:rsidR="009C1FCA" w:rsidRDefault="009C1FCA" w:rsidP="00DB05D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Счет: Денежное значение</w:t>
      </w:r>
    </w:p>
    <w:p w14:paraId="6F7DEB4C" w14:textId="77777777" w:rsidR="009C1FCA" w:rsidRDefault="009C1FCA" w:rsidP="00DB05D4">
      <w:pPr>
        <w:ind w:left="707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Дата: Дата и время</w:t>
      </w:r>
    </w:p>
    <w:p w14:paraId="4CB8C6B5" w14:textId="77777777" w:rsidR="009C1FCA" w:rsidRPr="009C1FCA" w:rsidRDefault="009C1FCA" w:rsidP="00DB05D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Тип платежа: Строка(30)</w:t>
      </w:r>
    </w:p>
    <w:p w14:paraId="67ABF095" w14:textId="77777777" w:rsidR="006A4C38" w:rsidRPr="00BC7C4F" w:rsidRDefault="00044BF6" w:rsidP="00B3010E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C1FCA">
        <w:rPr>
          <w:sz w:val="28"/>
          <w:szCs w:val="28"/>
        </w:rPr>
        <w:t>Бронирование</w:t>
      </w:r>
      <w:r w:rsidR="009C1FCA" w:rsidRPr="009C1FCA">
        <w:rPr>
          <w:sz w:val="28"/>
          <w:szCs w:val="28"/>
        </w:rPr>
        <w:t>: Значение «Код» отношения «Бронирование» (Внешний ключ)</w:t>
      </w:r>
      <w:r w:rsidRPr="00C261B7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6C6F6F1D" w14:textId="77777777" w:rsidR="00E86D5D" w:rsidRPr="00463FF8" w:rsidRDefault="00971B9F" w:rsidP="007A08F1">
      <w:pPr>
        <w:pStyle w:val="2"/>
        <w:numPr>
          <w:ilvl w:val="1"/>
          <w:numId w:val="7"/>
        </w:numPr>
        <w:rPr>
          <w:b/>
          <w:webHidden/>
          <w:lang w:val="ru-RU"/>
        </w:rPr>
      </w:pPr>
      <w:r w:rsidRPr="00463FF8">
        <w:rPr>
          <w:b/>
          <w:lang w:val="ru-RU"/>
        </w:rPr>
        <w:t>Построение концептуального уровня</w:t>
      </w:r>
      <w:r w:rsidR="00C66116" w:rsidRPr="00463FF8">
        <w:rPr>
          <w:b/>
          <w:lang w:val="ru-RU"/>
        </w:rPr>
        <w:t xml:space="preserve"> </w:t>
      </w:r>
      <w:r w:rsidR="00C66116" w:rsidRPr="00463FF8">
        <w:rPr>
          <w:b/>
          <w:szCs w:val="28"/>
        </w:rPr>
        <w:t>БД</w:t>
      </w:r>
    </w:p>
    <w:p w14:paraId="0A069364" w14:textId="77777777" w:rsidR="004E1CAA" w:rsidRPr="00463FF8" w:rsidRDefault="004A1998" w:rsidP="00856314">
      <w:pPr>
        <w:pStyle w:val="2"/>
        <w:numPr>
          <w:ilvl w:val="0"/>
          <w:numId w:val="0"/>
        </w:numPr>
        <w:ind w:left="709"/>
        <w:rPr>
          <w:b/>
          <w:noProof/>
          <w:lang w:val="ru-RU"/>
        </w:rPr>
      </w:pPr>
      <w:r w:rsidRPr="00463FF8">
        <w:rPr>
          <w:b/>
          <w:noProof/>
        </w:rPr>
        <w:t>1.2.</w:t>
      </w:r>
      <w:r w:rsidR="00971B9F" w:rsidRPr="00463FF8">
        <w:rPr>
          <w:b/>
          <w:noProof/>
          <w:lang w:val="ru-RU"/>
        </w:rPr>
        <w:t>1</w:t>
      </w:r>
      <w:r w:rsidRPr="00463FF8">
        <w:rPr>
          <w:b/>
          <w:noProof/>
        </w:rPr>
        <w:t xml:space="preserve"> Описан</w:t>
      </w:r>
      <w:r w:rsidR="00F15187">
        <w:rPr>
          <w:b/>
          <w:noProof/>
        </w:rPr>
        <w:t>ие функциональных зависимостей</w:t>
      </w:r>
      <w:r w:rsidR="00F15187">
        <w:rPr>
          <w:b/>
          <w:noProof/>
          <w:lang w:val="ru-RU"/>
        </w:rPr>
        <w:t xml:space="preserve"> </w:t>
      </w:r>
      <w:r w:rsidRPr="00463FF8">
        <w:rPr>
          <w:b/>
          <w:noProof/>
        </w:rPr>
        <w:t>в предметной области</w:t>
      </w:r>
    </w:p>
    <w:p w14:paraId="39510D83" w14:textId="77777777" w:rsidR="00E956E4" w:rsidRPr="00593E74" w:rsidRDefault="00E956E4" w:rsidP="007F5212">
      <w:pPr>
        <w:spacing w:line="360" w:lineRule="auto"/>
        <w:ind w:firstLine="709"/>
        <w:jc w:val="both"/>
        <w:rPr>
          <w:sz w:val="28"/>
          <w:szCs w:val="28"/>
        </w:rPr>
      </w:pPr>
      <w:r w:rsidRPr="00593E74">
        <w:rPr>
          <w:sz w:val="28"/>
          <w:szCs w:val="28"/>
        </w:rPr>
        <w:t xml:space="preserve">Отношение </w:t>
      </w:r>
      <w:r>
        <w:rPr>
          <w:b/>
          <w:sz w:val="28"/>
          <w:szCs w:val="28"/>
        </w:rPr>
        <w:t>Гостиница</w:t>
      </w:r>
      <w:r w:rsidRPr="00593E74">
        <w:rPr>
          <w:sz w:val="28"/>
          <w:szCs w:val="28"/>
        </w:rPr>
        <w:t xml:space="preserve"> = {</w:t>
      </w:r>
      <w:r>
        <w:rPr>
          <w:sz w:val="28"/>
          <w:szCs w:val="28"/>
        </w:rPr>
        <w:t xml:space="preserve">код, название, адрес, телефон, </w:t>
      </w:r>
      <w:r>
        <w:rPr>
          <w:sz w:val="28"/>
          <w:szCs w:val="28"/>
          <w:lang w:val="en-US"/>
        </w:rPr>
        <w:t>email</w:t>
      </w:r>
      <w:r w:rsidRPr="00E956E4">
        <w:rPr>
          <w:sz w:val="28"/>
          <w:szCs w:val="28"/>
        </w:rPr>
        <w:t>,</w:t>
      </w:r>
      <w:r>
        <w:rPr>
          <w:sz w:val="28"/>
          <w:szCs w:val="28"/>
        </w:rPr>
        <w:t xml:space="preserve"> имя директора, категория, тип</w:t>
      </w:r>
      <w:r w:rsidRPr="00593E74">
        <w:rPr>
          <w:sz w:val="28"/>
          <w:szCs w:val="28"/>
        </w:rPr>
        <w:t>}</w:t>
      </w:r>
    </w:p>
    <w:p w14:paraId="75803E8B" w14:textId="77777777" w:rsidR="00E956E4" w:rsidRPr="00593E74" w:rsidRDefault="00E956E4" w:rsidP="007F5212">
      <w:pPr>
        <w:spacing w:line="360" w:lineRule="auto"/>
        <w:ind w:left="707" w:firstLine="707"/>
        <w:jc w:val="both"/>
      </w:pPr>
      <w:r w:rsidRPr="00593E74">
        <w:rPr>
          <w:sz w:val="28"/>
          <w:szCs w:val="28"/>
        </w:rPr>
        <w:t>{</w:t>
      </w:r>
      <w:r>
        <w:rPr>
          <w:sz w:val="28"/>
          <w:szCs w:val="28"/>
        </w:rPr>
        <w:t>код</w:t>
      </w:r>
      <w:r w:rsidRPr="00593E74">
        <w:rPr>
          <w:sz w:val="28"/>
          <w:szCs w:val="28"/>
        </w:rPr>
        <w:t xml:space="preserve">} </w:t>
      </w:r>
      <w:r>
        <w:rPr>
          <w:rFonts w:ascii="Symbol" w:hAnsi="Symbol"/>
        </w:rPr>
        <w:t></w:t>
      </w:r>
      <w:r>
        <w:rPr>
          <w:sz w:val="28"/>
          <w:szCs w:val="28"/>
        </w:rPr>
        <w:t xml:space="preserve"> {название</w:t>
      </w:r>
      <w:r w:rsidRPr="00593E74">
        <w:rPr>
          <w:sz w:val="28"/>
          <w:szCs w:val="28"/>
        </w:rPr>
        <w:t>}</w:t>
      </w:r>
    </w:p>
    <w:p w14:paraId="53EC402C" w14:textId="77777777" w:rsidR="00E956E4" w:rsidRDefault="00E956E4" w:rsidP="007F5212">
      <w:pPr>
        <w:spacing w:line="360" w:lineRule="auto"/>
        <w:ind w:left="707" w:firstLine="707"/>
        <w:jc w:val="both"/>
        <w:rPr>
          <w:sz w:val="28"/>
          <w:szCs w:val="28"/>
        </w:rPr>
      </w:pPr>
      <w:r w:rsidRPr="00593E74">
        <w:rPr>
          <w:sz w:val="28"/>
          <w:szCs w:val="28"/>
        </w:rPr>
        <w:t>{</w:t>
      </w:r>
      <w:r>
        <w:rPr>
          <w:sz w:val="28"/>
          <w:szCs w:val="28"/>
        </w:rPr>
        <w:t>код</w:t>
      </w:r>
      <w:r w:rsidRPr="00593E74">
        <w:rPr>
          <w:sz w:val="28"/>
          <w:szCs w:val="28"/>
        </w:rPr>
        <w:t xml:space="preserve">} </w:t>
      </w:r>
      <w:r>
        <w:rPr>
          <w:rFonts w:ascii="Symbol" w:hAnsi="Symbol"/>
        </w:rPr>
        <w:t></w:t>
      </w:r>
      <w:r w:rsidRPr="00593E74">
        <w:rPr>
          <w:sz w:val="28"/>
          <w:szCs w:val="28"/>
        </w:rPr>
        <w:t>{адрес, телефон}</w:t>
      </w:r>
    </w:p>
    <w:p w14:paraId="2966C48F" w14:textId="77777777" w:rsidR="004E1CAA" w:rsidRPr="00593E74" w:rsidRDefault="004E1CAA" w:rsidP="007F5212">
      <w:pPr>
        <w:spacing w:line="360" w:lineRule="auto"/>
        <w:ind w:left="707" w:firstLine="707"/>
        <w:jc w:val="both"/>
      </w:pPr>
      <w:r w:rsidRPr="00593E74">
        <w:rPr>
          <w:sz w:val="28"/>
          <w:szCs w:val="28"/>
        </w:rPr>
        <w:t>{</w:t>
      </w:r>
      <w:r>
        <w:rPr>
          <w:sz w:val="28"/>
          <w:szCs w:val="28"/>
        </w:rPr>
        <w:t>код</w:t>
      </w:r>
      <w:r w:rsidRPr="00593E74">
        <w:rPr>
          <w:sz w:val="28"/>
          <w:szCs w:val="28"/>
        </w:rPr>
        <w:t xml:space="preserve">} </w:t>
      </w:r>
      <w:r>
        <w:rPr>
          <w:rFonts w:ascii="Symbol" w:hAnsi="Symbol"/>
        </w:rPr>
        <w:t></w:t>
      </w:r>
      <w:r>
        <w:rPr>
          <w:sz w:val="28"/>
          <w:szCs w:val="28"/>
        </w:rPr>
        <w:t xml:space="preserve"> {</w:t>
      </w:r>
      <w:r w:rsidR="00E956E4">
        <w:rPr>
          <w:sz w:val="28"/>
          <w:szCs w:val="28"/>
          <w:lang w:val="en-US"/>
        </w:rPr>
        <w:t>email</w:t>
      </w:r>
      <w:r w:rsidRPr="00593E74">
        <w:rPr>
          <w:sz w:val="28"/>
          <w:szCs w:val="28"/>
        </w:rPr>
        <w:t>}</w:t>
      </w:r>
    </w:p>
    <w:p w14:paraId="668F5CFE" w14:textId="77777777" w:rsidR="004E1CAA" w:rsidRDefault="004E1CAA" w:rsidP="007F5212">
      <w:pPr>
        <w:spacing w:line="360" w:lineRule="auto"/>
        <w:ind w:left="707" w:firstLine="707"/>
        <w:jc w:val="both"/>
        <w:rPr>
          <w:sz w:val="28"/>
          <w:szCs w:val="28"/>
        </w:rPr>
      </w:pPr>
      <w:r w:rsidRPr="00593E74">
        <w:rPr>
          <w:sz w:val="28"/>
          <w:szCs w:val="28"/>
        </w:rPr>
        <w:lastRenderedPageBreak/>
        <w:t>{</w:t>
      </w:r>
      <w:r>
        <w:rPr>
          <w:sz w:val="28"/>
          <w:szCs w:val="28"/>
        </w:rPr>
        <w:t>код</w:t>
      </w:r>
      <w:r w:rsidRPr="00593E74">
        <w:rPr>
          <w:sz w:val="28"/>
          <w:szCs w:val="28"/>
        </w:rPr>
        <w:t xml:space="preserve">} </w:t>
      </w:r>
      <w:r>
        <w:rPr>
          <w:rFonts w:ascii="Symbol" w:hAnsi="Symbol"/>
        </w:rPr>
        <w:t></w:t>
      </w:r>
      <w:r w:rsidRPr="00593E74">
        <w:rPr>
          <w:sz w:val="28"/>
          <w:szCs w:val="28"/>
        </w:rPr>
        <w:t>{</w:t>
      </w:r>
      <w:r w:rsidR="00E956E4">
        <w:rPr>
          <w:sz w:val="28"/>
          <w:szCs w:val="28"/>
        </w:rPr>
        <w:t>имя директора</w:t>
      </w:r>
      <w:r w:rsidRPr="00593E74">
        <w:rPr>
          <w:sz w:val="28"/>
          <w:szCs w:val="28"/>
        </w:rPr>
        <w:t>}</w:t>
      </w:r>
    </w:p>
    <w:p w14:paraId="24EF5B36" w14:textId="77777777" w:rsidR="00E956E4" w:rsidRDefault="00E956E4" w:rsidP="007F5212">
      <w:pPr>
        <w:spacing w:line="360" w:lineRule="auto"/>
        <w:ind w:left="707" w:firstLine="707"/>
        <w:jc w:val="both"/>
        <w:rPr>
          <w:sz w:val="28"/>
          <w:szCs w:val="28"/>
        </w:rPr>
      </w:pPr>
      <w:r w:rsidRPr="00593E74">
        <w:rPr>
          <w:sz w:val="28"/>
          <w:szCs w:val="28"/>
        </w:rPr>
        <w:t>{</w:t>
      </w:r>
      <w:r>
        <w:rPr>
          <w:sz w:val="28"/>
          <w:szCs w:val="28"/>
        </w:rPr>
        <w:t>код</w:t>
      </w:r>
      <w:r w:rsidRPr="00593E74">
        <w:rPr>
          <w:sz w:val="28"/>
          <w:szCs w:val="28"/>
        </w:rPr>
        <w:t xml:space="preserve">} </w:t>
      </w:r>
      <w:r>
        <w:rPr>
          <w:rFonts w:ascii="Symbol" w:hAnsi="Symbol"/>
        </w:rPr>
        <w:t></w:t>
      </w:r>
      <w:r w:rsidRPr="00593E74">
        <w:rPr>
          <w:sz w:val="28"/>
          <w:szCs w:val="28"/>
        </w:rPr>
        <w:t>{</w:t>
      </w:r>
      <w:r>
        <w:rPr>
          <w:sz w:val="28"/>
          <w:szCs w:val="28"/>
        </w:rPr>
        <w:t>категория, тип</w:t>
      </w:r>
      <w:r w:rsidRPr="00593E74">
        <w:rPr>
          <w:sz w:val="28"/>
          <w:szCs w:val="28"/>
        </w:rPr>
        <w:t>}</w:t>
      </w:r>
    </w:p>
    <w:p w14:paraId="0D8ADF6B" w14:textId="77777777" w:rsidR="004A1998" w:rsidRDefault="004A1998" w:rsidP="007F5212">
      <w:pPr>
        <w:spacing w:line="360" w:lineRule="auto"/>
        <w:ind w:firstLine="709"/>
        <w:jc w:val="both"/>
        <w:rPr>
          <w:sz w:val="28"/>
          <w:szCs w:val="28"/>
        </w:rPr>
      </w:pPr>
      <w:r w:rsidRPr="00593E74">
        <w:rPr>
          <w:sz w:val="28"/>
          <w:szCs w:val="28"/>
        </w:rPr>
        <w:t xml:space="preserve">Отношение </w:t>
      </w:r>
      <w:r w:rsidR="00E956E4">
        <w:rPr>
          <w:b/>
          <w:bCs/>
          <w:sz w:val="28"/>
          <w:szCs w:val="28"/>
          <w:shd w:val="clear" w:color="auto" w:fill="FFFFFF"/>
        </w:rPr>
        <w:t>Услуги гостиницы</w:t>
      </w:r>
      <w:r w:rsidR="004E1CAA">
        <w:rPr>
          <w:b/>
          <w:sz w:val="28"/>
          <w:szCs w:val="28"/>
        </w:rPr>
        <w:t xml:space="preserve"> </w:t>
      </w:r>
      <w:r w:rsidRPr="00593E74">
        <w:rPr>
          <w:sz w:val="28"/>
          <w:szCs w:val="28"/>
        </w:rPr>
        <w:t>= {</w:t>
      </w:r>
      <w:r w:rsidR="00593E74">
        <w:rPr>
          <w:sz w:val="28"/>
          <w:szCs w:val="28"/>
        </w:rPr>
        <w:t xml:space="preserve">код, </w:t>
      </w:r>
      <w:r w:rsidR="00E956E4">
        <w:rPr>
          <w:sz w:val="28"/>
          <w:szCs w:val="28"/>
        </w:rPr>
        <w:t>услуги</w:t>
      </w:r>
      <w:r w:rsidRPr="00593E74">
        <w:rPr>
          <w:sz w:val="28"/>
          <w:szCs w:val="28"/>
        </w:rPr>
        <w:t>}</w:t>
      </w:r>
    </w:p>
    <w:p w14:paraId="23A9B336" w14:textId="77777777" w:rsidR="00E956E4" w:rsidRDefault="004E1CAA" w:rsidP="007F5212">
      <w:pPr>
        <w:spacing w:line="360" w:lineRule="auto"/>
        <w:ind w:left="707" w:firstLine="707"/>
        <w:jc w:val="both"/>
        <w:rPr>
          <w:sz w:val="28"/>
          <w:szCs w:val="28"/>
        </w:rPr>
      </w:pPr>
      <w:r w:rsidRPr="00593E74">
        <w:rPr>
          <w:sz w:val="28"/>
          <w:szCs w:val="28"/>
        </w:rPr>
        <w:t>{</w:t>
      </w:r>
      <w:r>
        <w:rPr>
          <w:sz w:val="28"/>
          <w:szCs w:val="28"/>
        </w:rPr>
        <w:t>код</w:t>
      </w:r>
      <w:r w:rsidRPr="00593E74">
        <w:rPr>
          <w:sz w:val="28"/>
          <w:szCs w:val="28"/>
        </w:rPr>
        <w:t xml:space="preserve">} </w:t>
      </w:r>
      <w:r>
        <w:rPr>
          <w:rFonts w:ascii="Symbol" w:hAnsi="Symbol"/>
        </w:rPr>
        <w:t></w:t>
      </w:r>
      <w:r w:rsidR="00E956E4">
        <w:rPr>
          <w:sz w:val="28"/>
          <w:szCs w:val="28"/>
        </w:rPr>
        <w:t xml:space="preserve"> {услуги</w:t>
      </w:r>
      <w:r w:rsidRPr="00593E74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404CDFF4" w14:textId="610E4B7C" w:rsidR="00593E74" w:rsidRDefault="00593E74" w:rsidP="007F5212">
      <w:pPr>
        <w:spacing w:line="360" w:lineRule="auto"/>
        <w:ind w:firstLine="709"/>
        <w:jc w:val="both"/>
        <w:rPr>
          <w:sz w:val="28"/>
          <w:szCs w:val="28"/>
        </w:rPr>
      </w:pPr>
      <w:r w:rsidRPr="00593E74">
        <w:rPr>
          <w:sz w:val="28"/>
          <w:szCs w:val="28"/>
        </w:rPr>
        <w:t xml:space="preserve">Отношение </w:t>
      </w:r>
      <w:r w:rsidR="00E956E4">
        <w:rPr>
          <w:b/>
          <w:bCs/>
          <w:sz w:val="28"/>
          <w:szCs w:val="28"/>
          <w:shd w:val="clear" w:color="auto" w:fill="FFFFFF"/>
        </w:rPr>
        <w:t>Номер</w:t>
      </w:r>
      <w:r w:rsidR="00E956E4" w:rsidRPr="00593E74">
        <w:rPr>
          <w:sz w:val="28"/>
          <w:szCs w:val="28"/>
        </w:rPr>
        <w:t xml:space="preserve"> </w:t>
      </w:r>
      <w:r w:rsidRPr="00593E74">
        <w:rPr>
          <w:sz w:val="28"/>
          <w:szCs w:val="28"/>
        </w:rPr>
        <w:t>= {</w:t>
      </w:r>
      <w:r w:rsidR="00E956E4">
        <w:rPr>
          <w:sz w:val="28"/>
          <w:szCs w:val="28"/>
        </w:rPr>
        <w:t>код</w:t>
      </w:r>
      <w:r>
        <w:rPr>
          <w:sz w:val="28"/>
          <w:szCs w:val="28"/>
        </w:rPr>
        <w:t xml:space="preserve">, </w:t>
      </w:r>
      <w:r w:rsidR="00E956E4">
        <w:rPr>
          <w:sz w:val="28"/>
          <w:szCs w:val="28"/>
        </w:rPr>
        <w:t>цена, статус, расположение, уровень, тип, гостиница</w:t>
      </w:r>
      <w:r w:rsidRPr="00593E74">
        <w:rPr>
          <w:sz w:val="28"/>
          <w:szCs w:val="28"/>
        </w:rPr>
        <w:t>}</w:t>
      </w:r>
    </w:p>
    <w:p w14:paraId="60387C77" w14:textId="77777777" w:rsidR="00E956E4" w:rsidRDefault="00E956E4" w:rsidP="007F5212">
      <w:pPr>
        <w:spacing w:line="360" w:lineRule="auto"/>
        <w:ind w:left="707" w:firstLine="707"/>
        <w:jc w:val="both"/>
        <w:rPr>
          <w:sz w:val="28"/>
          <w:szCs w:val="28"/>
        </w:rPr>
      </w:pPr>
      <w:r w:rsidRPr="00593E74">
        <w:rPr>
          <w:sz w:val="28"/>
          <w:szCs w:val="28"/>
        </w:rPr>
        <w:t>{</w:t>
      </w:r>
      <w:r>
        <w:rPr>
          <w:sz w:val="28"/>
          <w:szCs w:val="28"/>
        </w:rPr>
        <w:t>код</w:t>
      </w:r>
      <w:r w:rsidRPr="00593E74">
        <w:rPr>
          <w:sz w:val="28"/>
          <w:szCs w:val="28"/>
        </w:rPr>
        <w:t xml:space="preserve">} </w:t>
      </w:r>
      <w:r>
        <w:rPr>
          <w:rFonts w:ascii="Symbol" w:hAnsi="Symbol"/>
        </w:rPr>
        <w:t></w:t>
      </w:r>
      <w:r>
        <w:rPr>
          <w:sz w:val="28"/>
          <w:szCs w:val="28"/>
        </w:rPr>
        <w:t xml:space="preserve"> {уровень, тип, цена</w:t>
      </w:r>
      <w:r w:rsidRPr="00593E74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720BBF7D" w14:textId="77777777" w:rsidR="00E956E4" w:rsidRDefault="00E956E4" w:rsidP="007F5212">
      <w:pPr>
        <w:spacing w:line="360" w:lineRule="auto"/>
        <w:ind w:left="707" w:firstLine="707"/>
        <w:jc w:val="both"/>
        <w:rPr>
          <w:sz w:val="28"/>
          <w:szCs w:val="28"/>
        </w:rPr>
      </w:pPr>
      <w:r w:rsidRPr="00593E74">
        <w:rPr>
          <w:sz w:val="28"/>
          <w:szCs w:val="28"/>
        </w:rPr>
        <w:t>{</w:t>
      </w:r>
      <w:r>
        <w:rPr>
          <w:sz w:val="28"/>
          <w:szCs w:val="28"/>
        </w:rPr>
        <w:t>код</w:t>
      </w:r>
      <w:r w:rsidRPr="00593E74">
        <w:rPr>
          <w:sz w:val="28"/>
          <w:szCs w:val="28"/>
        </w:rPr>
        <w:t xml:space="preserve">} </w:t>
      </w:r>
      <w:r>
        <w:rPr>
          <w:rFonts w:ascii="Symbol" w:hAnsi="Symbol"/>
        </w:rPr>
        <w:t></w:t>
      </w:r>
      <w:r>
        <w:rPr>
          <w:sz w:val="28"/>
          <w:szCs w:val="28"/>
        </w:rPr>
        <w:t xml:space="preserve"> {расположение</w:t>
      </w:r>
      <w:r w:rsidRPr="00593E74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47BE0B95" w14:textId="77777777" w:rsidR="00E956E4" w:rsidRDefault="00E956E4" w:rsidP="007F5212">
      <w:pPr>
        <w:spacing w:line="360" w:lineRule="auto"/>
        <w:ind w:left="707" w:firstLine="707"/>
        <w:jc w:val="both"/>
        <w:rPr>
          <w:sz w:val="28"/>
          <w:szCs w:val="28"/>
        </w:rPr>
      </w:pPr>
      <w:r w:rsidRPr="00593E74">
        <w:rPr>
          <w:sz w:val="28"/>
          <w:szCs w:val="28"/>
        </w:rPr>
        <w:t>{</w:t>
      </w:r>
      <w:r>
        <w:rPr>
          <w:sz w:val="28"/>
          <w:szCs w:val="28"/>
        </w:rPr>
        <w:t>код</w:t>
      </w:r>
      <w:r w:rsidRPr="00593E74">
        <w:rPr>
          <w:sz w:val="28"/>
          <w:szCs w:val="28"/>
        </w:rPr>
        <w:t xml:space="preserve">} </w:t>
      </w:r>
      <w:r>
        <w:rPr>
          <w:rFonts w:ascii="Symbol" w:hAnsi="Symbol"/>
        </w:rPr>
        <w:t></w:t>
      </w:r>
      <w:r>
        <w:rPr>
          <w:sz w:val="28"/>
          <w:szCs w:val="28"/>
        </w:rPr>
        <w:t xml:space="preserve"> {статус</w:t>
      </w:r>
      <w:r w:rsidRPr="00593E74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60CF1FA1" w14:textId="77777777" w:rsidR="00E956E4" w:rsidRDefault="00E956E4" w:rsidP="007F5212">
      <w:pPr>
        <w:spacing w:line="360" w:lineRule="auto"/>
        <w:ind w:left="707" w:firstLine="707"/>
        <w:jc w:val="both"/>
        <w:rPr>
          <w:sz w:val="28"/>
          <w:szCs w:val="28"/>
        </w:rPr>
      </w:pPr>
      <w:r w:rsidRPr="00593E74">
        <w:rPr>
          <w:sz w:val="28"/>
          <w:szCs w:val="28"/>
        </w:rPr>
        <w:t>{</w:t>
      </w:r>
      <w:r>
        <w:rPr>
          <w:sz w:val="28"/>
          <w:szCs w:val="28"/>
        </w:rPr>
        <w:t>код</w:t>
      </w:r>
      <w:r w:rsidRPr="00593E74">
        <w:rPr>
          <w:sz w:val="28"/>
          <w:szCs w:val="28"/>
        </w:rPr>
        <w:t xml:space="preserve">} </w:t>
      </w:r>
      <w:r>
        <w:rPr>
          <w:rFonts w:ascii="Symbol" w:hAnsi="Symbol"/>
        </w:rPr>
        <w:t></w:t>
      </w:r>
      <w:r>
        <w:rPr>
          <w:sz w:val="28"/>
          <w:szCs w:val="28"/>
        </w:rPr>
        <w:t xml:space="preserve"> {гостиница</w:t>
      </w:r>
      <w:r w:rsidRPr="00593E74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04FD4ECA" w14:textId="77777777" w:rsidR="00E956E4" w:rsidRDefault="00E956E4" w:rsidP="007F5212">
      <w:pPr>
        <w:spacing w:line="360" w:lineRule="auto"/>
        <w:ind w:firstLine="709"/>
        <w:jc w:val="both"/>
        <w:rPr>
          <w:sz w:val="28"/>
          <w:szCs w:val="28"/>
        </w:rPr>
      </w:pPr>
      <w:r w:rsidRPr="00593E74">
        <w:rPr>
          <w:sz w:val="28"/>
          <w:szCs w:val="28"/>
        </w:rPr>
        <w:t xml:space="preserve">Отношение </w:t>
      </w:r>
      <w:r>
        <w:rPr>
          <w:b/>
          <w:bCs/>
          <w:sz w:val="28"/>
          <w:szCs w:val="28"/>
          <w:shd w:val="clear" w:color="auto" w:fill="FFFFFF"/>
        </w:rPr>
        <w:t>Услуги номера</w:t>
      </w:r>
      <w:r>
        <w:rPr>
          <w:b/>
          <w:sz w:val="28"/>
          <w:szCs w:val="28"/>
        </w:rPr>
        <w:t xml:space="preserve"> </w:t>
      </w:r>
      <w:r w:rsidRPr="00593E74">
        <w:rPr>
          <w:sz w:val="28"/>
          <w:szCs w:val="28"/>
        </w:rPr>
        <w:t>= {</w:t>
      </w:r>
      <w:r>
        <w:rPr>
          <w:sz w:val="28"/>
          <w:szCs w:val="28"/>
        </w:rPr>
        <w:t>код, услуги</w:t>
      </w:r>
      <w:r w:rsidRPr="00593E74">
        <w:rPr>
          <w:sz w:val="28"/>
          <w:szCs w:val="28"/>
        </w:rPr>
        <w:t>}</w:t>
      </w:r>
    </w:p>
    <w:p w14:paraId="04C4530F" w14:textId="77777777" w:rsidR="00E956E4" w:rsidRPr="00200603" w:rsidRDefault="00E956E4" w:rsidP="007F5212">
      <w:pPr>
        <w:spacing w:line="360" w:lineRule="auto"/>
        <w:ind w:left="707" w:firstLine="707"/>
        <w:jc w:val="both"/>
        <w:rPr>
          <w:sz w:val="28"/>
          <w:szCs w:val="28"/>
        </w:rPr>
      </w:pPr>
      <w:r w:rsidRPr="00593E74">
        <w:rPr>
          <w:sz w:val="28"/>
          <w:szCs w:val="28"/>
        </w:rPr>
        <w:t>{</w:t>
      </w:r>
      <w:r>
        <w:rPr>
          <w:sz w:val="28"/>
          <w:szCs w:val="28"/>
        </w:rPr>
        <w:t>код</w:t>
      </w:r>
      <w:r w:rsidRPr="00593E74">
        <w:rPr>
          <w:sz w:val="28"/>
          <w:szCs w:val="28"/>
        </w:rPr>
        <w:t xml:space="preserve">} </w:t>
      </w:r>
      <w:r>
        <w:rPr>
          <w:rFonts w:ascii="Symbol" w:hAnsi="Symbol"/>
        </w:rPr>
        <w:t></w:t>
      </w:r>
      <w:r>
        <w:rPr>
          <w:sz w:val="28"/>
          <w:szCs w:val="28"/>
        </w:rPr>
        <w:t xml:space="preserve"> {услуги</w:t>
      </w:r>
      <w:r w:rsidRPr="00593E74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7AB31859" w14:textId="77777777" w:rsidR="00593E74" w:rsidRDefault="00593E74" w:rsidP="007F5212">
      <w:pPr>
        <w:spacing w:line="360" w:lineRule="auto"/>
        <w:ind w:firstLine="709"/>
        <w:jc w:val="both"/>
        <w:rPr>
          <w:sz w:val="28"/>
          <w:szCs w:val="28"/>
        </w:rPr>
      </w:pPr>
      <w:r w:rsidRPr="00593E74">
        <w:rPr>
          <w:sz w:val="28"/>
          <w:szCs w:val="28"/>
        </w:rPr>
        <w:t xml:space="preserve">Отношение </w:t>
      </w:r>
      <w:r w:rsidR="00E956E4">
        <w:rPr>
          <w:b/>
          <w:bCs/>
          <w:sz w:val="28"/>
          <w:szCs w:val="28"/>
          <w:shd w:val="clear" w:color="auto" w:fill="FFFFFF"/>
        </w:rPr>
        <w:t>Отзыв</w:t>
      </w:r>
      <w:r w:rsidRPr="00593E74">
        <w:rPr>
          <w:sz w:val="28"/>
          <w:szCs w:val="28"/>
        </w:rPr>
        <w:t xml:space="preserve"> = {</w:t>
      </w:r>
      <w:r>
        <w:rPr>
          <w:sz w:val="28"/>
          <w:szCs w:val="28"/>
        </w:rPr>
        <w:t xml:space="preserve">код, </w:t>
      </w:r>
      <w:r w:rsidR="00E956E4">
        <w:rPr>
          <w:sz w:val="28"/>
          <w:szCs w:val="28"/>
        </w:rPr>
        <w:t>отзыв, имя, дата, гостиница</w:t>
      </w:r>
      <w:r w:rsidRPr="00593E74">
        <w:rPr>
          <w:sz w:val="28"/>
          <w:szCs w:val="28"/>
        </w:rPr>
        <w:t>}</w:t>
      </w:r>
    </w:p>
    <w:p w14:paraId="43BA0D7C" w14:textId="77777777" w:rsidR="00E956E4" w:rsidRPr="00593E74" w:rsidRDefault="00200603" w:rsidP="007F5212">
      <w:pPr>
        <w:spacing w:line="360" w:lineRule="auto"/>
        <w:ind w:left="707" w:firstLine="707"/>
        <w:jc w:val="both"/>
        <w:rPr>
          <w:sz w:val="28"/>
          <w:szCs w:val="28"/>
        </w:rPr>
      </w:pPr>
      <w:r w:rsidRPr="00593E74">
        <w:rPr>
          <w:sz w:val="28"/>
          <w:szCs w:val="28"/>
        </w:rPr>
        <w:t>{</w:t>
      </w:r>
      <w:r w:rsidR="007F5212">
        <w:rPr>
          <w:sz w:val="28"/>
          <w:szCs w:val="28"/>
        </w:rPr>
        <w:t>гостиница</w:t>
      </w:r>
      <w:r w:rsidRPr="00593E74">
        <w:rPr>
          <w:sz w:val="28"/>
          <w:szCs w:val="28"/>
        </w:rPr>
        <w:t xml:space="preserve">} </w:t>
      </w:r>
      <w:r>
        <w:rPr>
          <w:rFonts w:ascii="Symbol" w:hAnsi="Symbol"/>
        </w:rPr>
        <w:t></w:t>
      </w:r>
      <w:r>
        <w:rPr>
          <w:sz w:val="28"/>
          <w:szCs w:val="28"/>
        </w:rPr>
        <w:t xml:space="preserve"> {</w:t>
      </w:r>
      <w:r w:rsidR="007F5212">
        <w:rPr>
          <w:sz w:val="28"/>
          <w:szCs w:val="28"/>
        </w:rPr>
        <w:t>имя, отзыв, дата</w:t>
      </w:r>
      <w:r w:rsidR="00E956E4" w:rsidRPr="00E956E4">
        <w:rPr>
          <w:sz w:val="28"/>
          <w:szCs w:val="28"/>
        </w:rPr>
        <w:t>}</w:t>
      </w:r>
    </w:p>
    <w:p w14:paraId="53A43153" w14:textId="77777777" w:rsidR="00593E74" w:rsidRDefault="00593E74" w:rsidP="007F5212">
      <w:pPr>
        <w:spacing w:line="360" w:lineRule="auto"/>
        <w:ind w:firstLine="709"/>
        <w:jc w:val="both"/>
        <w:rPr>
          <w:sz w:val="28"/>
          <w:szCs w:val="28"/>
        </w:rPr>
      </w:pPr>
      <w:r w:rsidRPr="00593E74">
        <w:rPr>
          <w:sz w:val="28"/>
          <w:szCs w:val="28"/>
        </w:rPr>
        <w:t xml:space="preserve">Отношение </w:t>
      </w:r>
      <w:r w:rsidR="00E956E4">
        <w:rPr>
          <w:b/>
          <w:bCs/>
          <w:sz w:val="28"/>
          <w:szCs w:val="28"/>
          <w:shd w:val="clear" w:color="auto" w:fill="FFFFFF"/>
        </w:rPr>
        <w:t>Пароль и логин гостиницы</w:t>
      </w:r>
      <w:r w:rsidRPr="00593E74">
        <w:rPr>
          <w:sz w:val="28"/>
          <w:szCs w:val="28"/>
        </w:rPr>
        <w:t xml:space="preserve"> = {</w:t>
      </w:r>
      <w:r w:rsidR="00E956E4">
        <w:rPr>
          <w:sz w:val="28"/>
          <w:szCs w:val="28"/>
        </w:rPr>
        <w:t>логин, пароль, гостиница</w:t>
      </w:r>
      <w:r w:rsidRPr="00593E74">
        <w:rPr>
          <w:sz w:val="28"/>
          <w:szCs w:val="28"/>
        </w:rPr>
        <w:t>}</w:t>
      </w:r>
    </w:p>
    <w:p w14:paraId="5D0530D7" w14:textId="77777777" w:rsidR="00A760E1" w:rsidRPr="00593E74" w:rsidRDefault="00A760E1" w:rsidP="007F5212">
      <w:pPr>
        <w:spacing w:line="360" w:lineRule="auto"/>
        <w:ind w:left="707" w:firstLine="707"/>
        <w:jc w:val="both"/>
        <w:rPr>
          <w:sz w:val="28"/>
          <w:szCs w:val="28"/>
        </w:rPr>
      </w:pPr>
      <w:r w:rsidRPr="00593E74">
        <w:rPr>
          <w:sz w:val="28"/>
          <w:szCs w:val="28"/>
        </w:rPr>
        <w:t>{</w:t>
      </w:r>
      <w:r w:rsidR="0083438A">
        <w:rPr>
          <w:sz w:val="28"/>
          <w:szCs w:val="28"/>
        </w:rPr>
        <w:t>гостиница</w:t>
      </w:r>
      <w:r w:rsidRPr="00593E74">
        <w:rPr>
          <w:sz w:val="28"/>
          <w:szCs w:val="28"/>
        </w:rPr>
        <w:t xml:space="preserve">} </w:t>
      </w:r>
      <w:r>
        <w:rPr>
          <w:rFonts w:ascii="Symbol" w:hAnsi="Symbol"/>
        </w:rPr>
        <w:t></w:t>
      </w:r>
      <w:r>
        <w:rPr>
          <w:sz w:val="28"/>
          <w:szCs w:val="28"/>
        </w:rPr>
        <w:t xml:space="preserve"> </w:t>
      </w:r>
      <w:r w:rsidR="001F7F46">
        <w:rPr>
          <w:sz w:val="28"/>
          <w:szCs w:val="28"/>
        </w:rPr>
        <w:t>{</w:t>
      </w:r>
      <w:r w:rsidR="0083438A">
        <w:rPr>
          <w:sz w:val="28"/>
          <w:szCs w:val="28"/>
        </w:rPr>
        <w:t>логин, пароль</w:t>
      </w:r>
      <w:r w:rsidR="001F7F46" w:rsidRPr="00E956E4">
        <w:rPr>
          <w:sz w:val="28"/>
          <w:szCs w:val="28"/>
        </w:rPr>
        <w:t>}</w:t>
      </w:r>
    </w:p>
    <w:p w14:paraId="2B2F9354" w14:textId="77777777" w:rsidR="00593E74" w:rsidRDefault="00593E74" w:rsidP="007F5212">
      <w:pPr>
        <w:spacing w:line="360" w:lineRule="auto"/>
        <w:ind w:firstLine="709"/>
        <w:jc w:val="both"/>
        <w:rPr>
          <w:sz w:val="28"/>
          <w:szCs w:val="28"/>
        </w:rPr>
      </w:pPr>
      <w:r w:rsidRPr="00593E74">
        <w:rPr>
          <w:sz w:val="28"/>
          <w:szCs w:val="28"/>
        </w:rPr>
        <w:t xml:space="preserve">Отношение </w:t>
      </w:r>
      <w:r w:rsidR="00E956E4">
        <w:rPr>
          <w:b/>
          <w:bCs/>
          <w:sz w:val="28"/>
          <w:szCs w:val="28"/>
          <w:shd w:val="clear" w:color="auto" w:fill="FFFFFF"/>
        </w:rPr>
        <w:t>Клиент</w:t>
      </w:r>
      <w:r w:rsidRPr="00593E74">
        <w:rPr>
          <w:sz w:val="28"/>
          <w:szCs w:val="28"/>
        </w:rPr>
        <w:t xml:space="preserve"> = {</w:t>
      </w:r>
      <w:r>
        <w:rPr>
          <w:sz w:val="28"/>
          <w:szCs w:val="28"/>
        </w:rPr>
        <w:t xml:space="preserve">код, </w:t>
      </w:r>
      <w:r w:rsidR="00E956E4">
        <w:rPr>
          <w:sz w:val="28"/>
          <w:szCs w:val="28"/>
        </w:rPr>
        <w:t xml:space="preserve">имя, фамилия, отчество, телефон, гражданство, банковские данные, </w:t>
      </w:r>
      <w:r w:rsidR="00E956E4">
        <w:rPr>
          <w:sz w:val="28"/>
          <w:szCs w:val="28"/>
          <w:lang w:val="en-US"/>
        </w:rPr>
        <w:t>email</w:t>
      </w:r>
      <w:r w:rsidRPr="00593E74">
        <w:rPr>
          <w:sz w:val="28"/>
          <w:szCs w:val="28"/>
        </w:rPr>
        <w:t>}</w:t>
      </w:r>
    </w:p>
    <w:p w14:paraId="5B33D495" w14:textId="77777777" w:rsidR="00A760E1" w:rsidRPr="00593E74" w:rsidRDefault="00A760E1" w:rsidP="00517E75">
      <w:pPr>
        <w:spacing w:line="360" w:lineRule="auto"/>
        <w:ind w:firstLine="1414"/>
        <w:jc w:val="both"/>
        <w:rPr>
          <w:sz w:val="28"/>
          <w:szCs w:val="28"/>
        </w:rPr>
      </w:pPr>
      <w:r w:rsidRPr="00593E74">
        <w:rPr>
          <w:sz w:val="28"/>
          <w:szCs w:val="28"/>
        </w:rPr>
        <w:t>{</w:t>
      </w:r>
      <w:r w:rsidR="00E956E4">
        <w:rPr>
          <w:sz w:val="28"/>
          <w:szCs w:val="28"/>
        </w:rPr>
        <w:t>код</w:t>
      </w:r>
      <w:r w:rsidRPr="00593E74">
        <w:rPr>
          <w:sz w:val="28"/>
          <w:szCs w:val="28"/>
        </w:rPr>
        <w:t xml:space="preserve">} </w:t>
      </w:r>
      <w:r>
        <w:rPr>
          <w:rFonts w:ascii="Symbol" w:hAnsi="Symbol"/>
        </w:rPr>
        <w:t></w:t>
      </w:r>
      <w:r>
        <w:rPr>
          <w:sz w:val="28"/>
          <w:szCs w:val="28"/>
        </w:rPr>
        <w:t xml:space="preserve"> {</w:t>
      </w:r>
      <w:r w:rsidR="00E956E4">
        <w:rPr>
          <w:sz w:val="28"/>
          <w:szCs w:val="28"/>
        </w:rPr>
        <w:t xml:space="preserve">имя, фамилия, отчество, телефон, гражданство, банковские данные, </w:t>
      </w:r>
      <w:r w:rsidR="00E956E4">
        <w:rPr>
          <w:sz w:val="28"/>
          <w:szCs w:val="28"/>
          <w:lang w:val="en-US"/>
        </w:rPr>
        <w:t>email</w:t>
      </w:r>
      <w:r w:rsidRPr="00593E74">
        <w:rPr>
          <w:sz w:val="28"/>
          <w:szCs w:val="28"/>
        </w:rPr>
        <w:t>}</w:t>
      </w:r>
    </w:p>
    <w:p w14:paraId="6E6F3483" w14:textId="77777777" w:rsidR="00593E74" w:rsidRPr="00593E74" w:rsidRDefault="00593E74" w:rsidP="007F5212">
      <w:pPr>
        <w:spacing w:line="360" w:lineRule="auto"/>
        <w:ind w:left="707"/>
        <w:jc w:val="both"/>
        <w:rPr>
          <w:sz w:val="28"/>
          <w:szCs w:val="28"/>
        </w:rPr>
      </w:pPr>
      <w:r w:rsidRPr="00593E74">
        <w:rPr>
          <w:sz w:val="28"/>
          <w:szCs w:val="28"/>
        </w:rPr>
        <w:t xml:space="preserve">Отношение </w:t>
      </w:r>
      <w:r w:rsidR="00C97C60">
        <w:rPr>
          <w:b/>
          <w:bCs/>
          <w:sz w:val="28"/>
          <w:szCs w:val="28"/>
          <w:shd w:val="clear" w:color="auto" w:fill="FFFFFF"/>
        </w:rPr>
        <w:t>Бронирование</w:t>
      </w:r>
      <w:r w:rsidRPr="00593E74">
        <w:rPr>
          <w:sz w:val="28"/>
          <w:szCs w:val="28"/>
        </w:rPr>
        <w:t xml:space="preserve"> = {</w:t>
      </w:r>
      <w:r w:rsidR="00C97C60">
        <w:rPr>
          <w:sz w:val="28"/>
          <w:szCs w:val="28"/>
        </w:rPr>
        <w:t>код,</w:t>
      </w:r>
      <w:r w:rsidR="00C97C60" w:rsidRPr="00593E74">
        <w:rPr>
          <w:sz w:val="28"/>
          <w:szCs w:val="28"/>
        </w:rPr>
        <w:t xml:space="preserve"> </w:t>
      </w:r>
      <w:r w:rsidR="00C97C60">
        <w:rPr>
          <w:sz w:val="28"/>
          <w:szCs w:val="28"/>
        </w:rPr>
        <w:t>дата въезда, дата выезда, номер, клиент</w:t>
      </w:r>
      <w:r w:rsidRPr="00593E74">
        <w:rPr>
          <w:sz w:val="28"/>
          <w:szCs w:val="28"/>
        </w:rPr>
        <w:t>}</w:t>
      </w:r>
    </w:p>
    <w:p w14:paraId="3B3E845E" w14:textId="77777777" w:rsidR="00C97C60" w:rsidRDefault="00BB047B" w:rsidP="007F5212">
      <w:pPr>
        <w:spacing w:line="360" w:lineRule="auto"/>
        <w:ind w:left="707" w:firstLine="707"/>
        <w:rPr>
          <w:sz w:val="28"/>
          <w:szCs w:val="28"/>
        </w:rPr>
      </w:pPr>
      <w:r w:rsidRPr="00593E74">
        <w:rPr>
          <w:sz w:val="28"/>
          <w:szCs w:val="28"/>
        </w:rPr>
        <w:t>{</w:t>
      </w:r>
      <w:r w:rsidR="00C97C60">
        <w:rPr>
          <w:sz w:val="28"/>
          <w:szCs w:val="28"/>
        </w:rPr>
        <w:t>код</w:t>
      </w:r>
      <w:r w:rsidRPr="00593E74">
        <w:rPr>
          <w:sz w:val="28"/>
          <w:szCs w:val="28"/>
        </w:rPr>
        <w:t xml:space="preserve">} </w:t>
      </w:r>
      <w:r>
        <w:rPr>
          <w:rFonts w:ascii="Symbol" w:hAnsi="Symbol"/>
        </w:rPr>
        <w:t></w:t>
      </w:r>
      <w:r>
        <w:rPr>
          <w:sz w:val="28"/>
          <w:szCs w:val="28"/>
        </w:rPr>
        <w:t xml:space="preserve"> {</w:t>
      </w:r>
      <w:r w:rsidR="00740409">
        <w:rPr>
          <w:sz w:val="28"/>
          <w:szCs w:val="28"/>
        </w:rPr>
        <w:t>дата въезда, дата выезда,</w:t>
      </w:r>
      <w:r w:rsidR="00C97C60" w:rsidRPr="00C97C60">
        <w:rPr>
          <w:sz w:val="28"/>
          <w:szCs w:val="28"/>
        </w:rPr>
        <w:t xml:space="preserve"> </w:t>
      </w:r>
      <w:r w:rsidR="00C97C60">
        <w:rPr>
          <w:sz w:val="28"/>
          <w:szCs w:val="28"/>
        </w:rPr>
        <w:t xml:space="preserve">номер, </w:t>
      </w:r>
      <w:proofErr w:type="gramStart"/>
      <w:r w:rsidR="00C97C60">
        <w:rPr>
          <w:sz w:val="28"/>
          <w:szCs w:val="28"/>
        </w:rPr>
        <w:t>клиент</w:t>
      </w:r>
      <w:r w:rsidR="00C97C60" w:rsidRPr="00593E74">
        <w:rPr>
          <w:sz w:val="28"/>
          <w:szCs w:val="28"/>
        </w:rPr>
        <w:t xml:space="preserve"> </w:t>
      </w:r>
      <w:r w:rsidRPr="00593E74">
        <w:rPr>
          <w:sz w:val="28"/>
          <w:szCs w:val="28"/>
        </w:rPr>
        <w:t>}</w:t>
      </w:r>
      <w:proofErr w:type="gramEnd"/>
    </w:p>
    <w:p w14:paraId="6868F0DF" w14:textId="77777777" w:rsidR="00C97C60" w:rsidRPr="00593E74" w:rsidRDefault="00C97C60" w:rsidP="007F5212">
      <w:pPr>
        <w:spacing w:line="360" w:lineRule="auto"/>
        <w:ind w:left="707"/>
        <w:jc w:val="both"/>
        <w:rPr>
          <w:sz w:val="28"/>
          <w:szCs w:val="28"/>
        </w:rPr>
      </w:pPr>
      <w:r w:rsidRPr="00593E74">
        <w:rPr>
          <w:sz w:val="28"/>
          <w:szCs w:val="28"/>
        </w:rPr>
        <w:t xml:space="preserve">Отношение </w:t>
      </w:r>
      <w:r>
        <w:rPr>
          <w:b/>
          <w:bCs/>
          <w:sz w:val="28"/>
          <w:szCs w:val="28"/>
          <w:shd w:val="clear" w:color="auto" w:fill="FFFFFF"/>
        </w:rPr>
        <w:t>Платеж</w:t>
      </w:r>
      <w:r w:rsidRPr="00593E74">
        <w:rPr>
          <w:sz w:val="28"/>
          <w:szCs w:val="28"/>
        </w:rPr>
        <w:t xml:space="preserve"> = {</w:t>
      </w:r>
      <w:r>
        <w:rPr>
          <w:sz w:val="28"/>
          <w:szCs w:val="28"/>
        </w:rPr>
        <w:t>код,</w:t>
      </w:r>
      <w:r w:rsidRPr="00593E74">
        <w:rPr>
          <w:sz w:val="28"/>
          <w:szCs w:val="28"/>
        </w:rPr>
        <w:t xml:space="preserve"> </w:t>
      </w:r>
      <w:r>
        <w:rPr>
          <w:sz w:val="28"/>
          <w:szCs w:val="28"/>
        </w:rPr>
        <w:t>счет, дата, тип платежа, бронирование</w:t>
      </w:r>
      <w:r w:rsidRPr="00593E74">
        <w:rPr>
          <w:sz w:val="28"/>
          <w:szCs w:val="28"/>
        </w:rPr>
        <w:t>}</w:t>
      </w:r>
    </w:p>
    <w:p w14:paraId="1CED9C57" w14:textId="77777777" w:rsidR="00AB14FA" w:rsidRPr="00BB047B" w:rsidRDefault="00C97C60" w:rsidP="007F5212">
      <w:pPr>
        <w:spacing w:line="360" w:lineRule="auto"/>
        <w:ind w:left="707" w:firstLine="707"/>
        <w:rPr>
          <w:sz w:val="28"/>
          <w:szCs w:val="28"/>
        </w:rPr>
      </w:pPr>
      <w:r w:rsidRPr="00593E74">
        <w:rPr>
          <w:sz w:val="28"/>
          <w:szCs w:val="28"/>
        </w:rPr>
        <w:t>{</w:t>
      </w:r>
      <w:r>
        <w:rPr>
          <w:sz w:val="28"/>
          <w:szCs w:val="28"/>
        </w:rPr>
        <w:t>код</w:t>
      </w:r>
      <w:r w:rsidRPr="00593E74">
        <w:rPr>
          <w:sz w:val="28"/>
          <w:szCs w:val="28"/>
        </w:rPr>
        <w:t xml:space="preserve">} </w:t>
      </w:r>
      <w:r>
        <w:rPr>
          <w:rFonts w:ascii="Symbol" w:hAnsi="Symbol"/>
        </w:rPr>
        <w:t></w:t>
      </w:r>
      <w:r>
        <w:rPr>
          <w:sz w:val="28"/>
          <w:szCs w:val="28"/>
        </w:rPr>
        <w:t xml:space="preserve"> {счет, дата, тип платежа, бронирование</w:t>
      </w:r>
      <w:r w:rsidRPr="00593E74">
        <w:rPr>
          <w:sz w:val="28"/>
          <w:szCs w:val="28"/>
        </w:rPr>
        <w:t>}</w:t>
      </w:r>
    </w:p>
    <w:p w14:paraId="62937CB6" w14:textId="77777777" w:rsidR="00AB14FA" w:rsidRDefault="00AB14FA" w:rsidP="00856314">
      <w:pPr>
        <w:spacing w:before="240" w:after="240" w:line="360" w:lineRule="auto"/>
        <w:ind w:firstLine="707"/>
        <w:rPr>
          <w:b/>
          <w:noProof/>
          <w:sz w:val="28"/>
        </w:rPr>
      </w:pPr>
      <w:r>
        <w:rPr>
          <w:b/>
          <w:noProof/>
          <w:sz w:val="28"/>
        </w:rPr>
        <w:t>1.2.</w:t>
      </w:r>
      <w:r w:rsidR="00971B9F">
        <w:rPr>
          <w:b/>
          <w:noProof/>
          <w:sz w:val="28"/>
        </w:rPr>
        <w:t>2</w:t>
      </w:r>
      <w:r w:rsidRPr="00B75FBE">
        <w:rPr>
          <w:b/>
          <w:noProof/>
          <w:sz w:val="28"/>
        </w:rPr>
        <w:t xml:space="preserve"> </w:t>
      </w:r>
      <w:r>
        <w:rPr>
          <w:b/>
          <w:noProof/>
          <w:sz w:val="28"/>
        </w:rPr>
        <w:t>Нормализация отношений</w:t>
      </w:r>
    </w:p>
    <w:p w14:paraId="4F243A6B" w14:textId="77777777" w:rsidR="00AB14FA" w:rsidRDefault="00AB14FA" w:rsidP="00856314">
      <w:pPr>
        <w:spacing w:after="240" w:line="360" w:lineRule="auto"/>
        <w:ind w:firstLine="707"/>
        <w:rPr>
          <w:b/>
          <w:noProof/>
          <w:sz w:val="28"/>
        </w:rPr>
      </w:pPr>
      <w:r>
        <w:rPr>
          <w:b/>
          <w:noProof/>
          <w:sz w:val="28"/>
        </w:rPr>
        <w:t>1.2.</w:t>
      </w:r>
      <w:r w:rsidR="00971B9F">
        <w:rPr>
          <w:b/>
          <w:noProof/>
          <w:sz w:val="28"/>
        </w:rPr>
        <w:t>2</w:t>
      </w:r>
      <w:r>
        <w:rPr>
          <w:b/>
          <w:noProof/>
          <w:sz w:val="28"/>
        </w:rPr>
        <w:t>.1</w:t>
      </w:r>
      <w:r w:rsidRPr="00B75FBE">
        <w:rPr>
          <w:b/>
          <w:noProof/>
          <w:sz w:val="28"/>
        </w:rPr>
        <w:t xml:space="preserve"> </w:t>
      </w:r>
      <w:r w:rsidR="006A4C38">
        <w:rPr>
          <w:b/>
          <w:noProof/>
          <w:sz w:val="28"/>
        </w:rPr>
        <w:t>Первая нормальная форма</w:t>
      </w:r>
    </w:p>
    <w:p w14:paraId="3BE1EEB7" w14:textId="77777777" w:rsidR="00984D3C" w:rsidRPr="00984D3C" w:rsidRDefault="00984D3C" w:rsidP="007F5212">
      <w:pPr>
        <w:pStyle w:val="a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984D3C">
        <w:rPr>
          <w:rFonts w:cs="Times New Roman"/>
          <w:bCs/>
          <w:sz w:val="28"/>
          <w:szCs w:val="28"/>
        </w:rPr>
        <w:lastRenderedPageBreak/>
        <w:t>Отношение находится в первой нормальной форме</w:t>
      </w:r>
      <w:r w:rsidR="006A4C38">
        <w:rPr>
          <w:rFonts w:cs="Times New Roman"/>
          <w:bCs/>
          <w:sz w:val="28"/>
          <w:szCs w:val="28"/>
        </w:rPr>
        <w:t xml:space="preserve"> (1НФ)</w:t>
      </w:r>
      <w:r w:rsidRPr="00984D3C">
        <w:rPr>
          <w:rFonts w:cs="Times New Roman"/>
          <w:bCs/>
          <w:sz w:val="28"/>
          <w:szCs w:val="28"/>
        </w:rPr>
        <w:t xml:space="preserve">, если каждый его атрибут </w:t>
      </w:r>
      <w:proofErr w:type="spellStart"/>
      <w:r w:rsidRPr="00984D3C">
        <w:rPr>
          <w:rFonts w:cs="Times New Roman"/>
          <w:bCs/>
          <w:sz w:val="28"/>
          <w:szCs w:val="28"/>
        </w:rPr>
        <w:t>атомарен</w:t>
      </w:r>
      <w:proofErr w:type="spellEnd"/>
      <w:r w:rsidRPr="00984D3C">
        <w:rPr>
          <w:rFonts w:cs="Times New Roman"/>
          <w:bCs/>
          <w:sz w:val="28"/>
          <w:szCs w:val="28"/>
        </w:rPr>
        <w:t>, т.е.</w:t>
      </w:r>
      <w:r w:rsidR="00C97C60">
        <w:rPr>
          <w:rFonts w:cs="Times New Roman"/>
          <w:bCs/>
          <w:sz w:val="28"/>
          <w:szCs w:val="28"/>
        </w:rPr>
        <w:t xml:space="preserve"> на пересечении строки и столбца содержится только одно значение</w:t>
      </w:r>
      <w:r w:rsidRPr="00984D3C">
        <w:rPr>
          <w:rFonts w:cs="Times New Roman"/>
          <w:bCs/>
          <w:sz w:val="28"/>
          <w:szCs w:val="28"/>
        </w:rPr>
        <w:t>.</w:t>
      </w:r>
      <w:r>
        <w:rPr>
          <w:rFonts w:cs="Times New Roman"/>
          <w:bCs/>
          <w:sz w:val="28"/>
          <w:szCs w:val="28"/>
        </w:rPr>
        <w:t xml:space="preserve"> </w:t>
      </w:r>
    </w:p>
    <w:p w14:paraId="658FC622" w14:textId="77777777" w:rsidR="00984D3C" w:rsidRPr="00984D3C" w:rsidRDefault="00984D3C" w:rsidP="007F5212">
      <w:pPr>
        <w:pStyle w:val="a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Рассмотрим базовые</w:t>
      </w:r>
      <w:r w:rsidR="000305D6">
        <w:rPr>
          <w:rFonts w:cs="Times New Roman"/>
          <w:bCs/>
          <w:sz w:val="28"/>
          <w:szCs w:val="28"/>
        </w:rPr>
        <w:t xml:space="preserve"> отношения базы данных бронирования гостиниц</w:t>
      </w:r>
      <w:r>
        <w:rPr>
          <w:rFonts w:cs="Times New Roman"/>
          <w:bCs/>
          <w:sz w:val="28"/>
          <w:szCs w:val="28"/>
        </w:rPr>
        <w:t>:</w:t>
      </w:r>
    </w:p>
    <w:p w14:paraId="57B0F685" w14:textId="77777777" w:rsidR="00984D3C" w:rsidRPr="00984D3C" w:rsidRDefault="00984D3C" w:rsidP="007F5212">
      <w:pPr>
        <w:spacing w:line="360" w:lineRule="auto"/>
        <w:ind w:firstLine="709"/>
        <w:jc w:val="both"/>
        <w:rPr>
          <w:sz w:val="28"/>
          <w:szCs w:val="28"/>
        </w:rPr>
      </w:pPr>
      <w:r w:rsidRPr="00593E74">
        <w:rPr>
          <w:sz w:val="28"/>
          <w:szCs w:val="28"/>
        </w:rPr>
        <w:t xml:space="preserve">Отношение </w:t>
      </w:r>
      <w:proofErr w:type="gramStart"/>
      <w:r w:rsidR="00C97C60">
        <w:rPr>
          <w:b/>
          <w:sz w:val="28"/>
          <w:szCs w:val="28"/>
        </w:rPr>
        <w:t>Гостиница</w:t>
      </w:r>
      <w:r w:rsidR="00C97C60" w:rsidRPr="00C97C60">
        <w:rPr>
          <w:sz w:val="28"/>
          <w:szCs w:val="28"/>
        </w:rPr>
        <w:t>(</w:t>
      </w:r>
      <w:proofErr w:type="gramEnd"/>
      <w:r w:rsidR="00C97C60" w:rsidRPr="00C97C60">
        <w:rPr>
          <w:sz w:val="28"/>
          <w:szCs w:val="28"/>
        </w:rPr>
        <w:t>1)</w:t>
      </w:r>
      <w:r w:rsidR="00C97C60" w:rsidRPr="00593E74">
        <w:rPr>
          <w:sz w:val="28"/>
          <w:szCs w:val="28"/>
        </w:rPr>
        <w:t xml:space="preserve"> = {</w:t>
      </w:r>
      <w:r w:rsidR="00C97C60" w:rsidRPr="006243CC">
        <w:rPr>
          <w:sz w:val="28"/>
          <w:szCs w:val="28"/>
          <w:u w:val="single"/>
        </w:rPr>
        <w:t>код</w:t>
      </w:r>
      <w:r w:rsidR="00C97C60">
        <w:rPr>
          <w:sz w:val="28"/>
          <w:szCs w:val="28"/>
        </w:rPr>
        <w:t xml:space="preserve">, название, адрес, телефон, </w:t>
      </w:r>
      <w:r w:rsidR="00C97C60">
        <w:rPr>
          <w:sz w:val="28"/>
          <w:szCs w:val="28"/>
          <w:lang w:val="en-US"/>
        </w:rPr>
        <w:t>email</w:t>
      </w:r>
      <w:r w:rsidR="00C97C60" w:rsidRPr="00E956E4">
        <w:rPr>
          <w:sz w:val="28"/>
          <w:szCs w:val="28"/>
        </w:rPr>
        <w:t>,</w:t>
      </w:r>
      <w:r w:rsidR="00C97C60">
        <w:rPr>
          <w:sz w:val="28"/>
          <w:szCs w:val="28"/>
        </w:rPr>
        <w:t xml:space="preserve"> имя директора, категория, тип</w:t>
      </w:r>
      <w:r w:rsidR="00C97C60" w:rsidRPr="00593E74">
        <w:rPr>
          <w:sz w:val="28"/>
          <w:szCs w:val="28"/>
        </w:rPr>
        <w:t>}</w:t>
      </w:r>
      <w:r w:rsidRPr="00984D3C">
        <w:rPr>
          <w:sz w:val="28"/>
          <w:szCs w:val="28"/>
        </w:rPr>
        <w:t>;</w:t>
      </w:r>
    </w:p>
    <w:p w14:paraId="3AEE22EF" w14:textId="77777777" w:rsidR="00984D3C" w:rsidRPr="00984D3C" w:rsidRDefault="00984D3C" w:rsidP="007F5212">
      <w:pPr>
        <w:spacing w:line="360" w:lineRule="auto"/>
        <w:ind w:left="707"/>
        <w:jc w:val="both"/>
        <w:rPr>
          <w:sz w:val="28"/>
          <w:szCs w:val="28"/>
        </w:rPr>
      </w:pPr>
      <w:r w:rsidRPr="00593E74">
        <w:rPr>
          <w:sz w:val="28"/>
          <w:szCs w:val="28"/>
        </w:rPr>
        <w:t xml:space="preserve">Отношение </w:t>
      </w:r>
      <w:r w:rsidR="00C97C60">
        <w:rPr>
          <w:b/>
          <w:bCs/>
          <w:sz w:val="28"/>
          <w:szCs w:val="28"/>
          <w:shd w:val="clear" w:color="auto" w:fill="FFFFFF"/>
        </w:rPr>
        <w:t>Услуги гостиницы</w:t>
      </w:r>
      <w:r w:rsidR="00C97C60" w:rsidRPr="00C97C60">
        <w:rPr>
          <w:bCs/>
          <w:sz w:val="28"/>
          <w:szCs w:val="28"/>
          <w:shd w:val="clear" w:color="auto" w:fill="FFFFFF"/>
        </w:rPr>
        <w:t>(1)</w:t>
      </w:r>
      <w:r w:rsidR="00C97C60">
        <w:rPr>
          <w:b/>
          <w:sz w:val="28"/>
          <w:szCs w:val="28"/>
        </w:rPr>
        <w:t xml:space="preserve"> </w:t>
      </w:r>
      <w:r w:rsidR="00C97C60" w:rsidRPr="00593E74">
        <w:rPr>
          <w:sz w:val="28"/>
          <w:szCs w:val="28"/>
        </w:rPr>
        <w:t>= {</w:t>
      </w:r>
      <w:r w:rsidR="00C97C60" w:rsidRPr="001F7F46">
        <w:rPr>
          <w:sz w:val="28"/>
          <w:szCs w:val="28"/>
          <w:u w:val="single"/>
        </w:rPr>
        <w:t>код,</w:t>
      </w:r>
      <w:r w:rsidR="00C97C60">
        <w:rPr>
          <w:sz w:val="28"/>
          <w:szCs w:val="28"/>
        </w:rPr>
        <w:t xml:space="preserve"> услуги</w:t>
      </w:r>
      <w:r w:rsidR="00C97C60" w:rsidRPr="00593E74">
        <w:rPr>
          <w:sz w:val="28"/>
          <w:szCs w:val="28"/>
        </w:rPr>
        <w:t>}</w:t>
      </w:r>
      <w:r w:rsidRPr="00984D3C">
        <w:rPr>
          <w:sz w:val="28"/>
          <w:szCs w:val="28"/>
        </w:rPr>
        <w:t>;</w:t>
      </w:r>
    </w:p>
    <w:p w14:paraId="5CBF03C3" w14:textId="77777777" w:rsidR="00984D3C" w:rsidRPr="00984D3C" w:rsidRDefault="00984D3C" w:rsidP="007F5212">
      <w:pPr>
        <w:spacing w:line="360" w:lineRule="auto"/>
        <w:ind w:firstLine="709"/>
        <w:jc w:val="both"/>
        <w:rPr>
          <w:sz w:val="28"/>
          <w:szCs w:val="28"/>
        </w:rPr>
      </w:pPr>
      <w:r w:rsidRPr="00593E74">
        <w:rPr>
          <w:sz w:val="28"/>
          <w:szCs w:val="28"/>
        </w:rPr>
        <w:t xml:space="preserve">Отношение </w:t>
      </w:r>
      <w:r w:rsidR="00C97C60">
        <w:rPr>
          <w:b/>
          <w:bCs/>
          <w:sz w:val="28"/>
          <w:szCs w:val="28"/>
          <w:shd w:val="clear" w:color="auto" w:fill="FFFFFF"/>
        </w:rPr>
        <w:t>Номер</w:t>
      </w:r>
      <w:r w:rsidR="006243CC" w:rsidRPr="00C97C60">
        <w:rPr>
          <w:sz w:val="28"/>
          <w:szCs w:val="28"/>
        </w:rPr>
        <w:t>(1)</w:t>
      </w:r>
      <w:r w:rsidR="006243CC" w:rsidRPr="00593E74">
        <w:rPr>
          <w:sz w:val="28"/>
          <w:szCs w:val="28"/>
        </w:rPr>
        <w:t xml:space="preserve"> </w:t>
      </w:r>
      <w:r w:rsidR="00C97C60" w:rsidRPr="00593E74">
        <w:rPr>
          <w:sz w:val="28"/>
          <w:szCs w:val="28"/>
        </w:rPr>
        <w:t>= {</w:t>
      </w:r>
      <w:r w:rsidR="00C97C60" w:rsidRPr="006243CC">
        <w:rPr>
          <w:sz w:val="28"/>
          <w:szCs w:val="28"/>
          <w:u w:val="single"/>
        </w:rPr>
        <w:t>код</w:t>
      </w:r>
      <w:r w:rsidR="00C97C60">
        <w:rPr>
          <w:sz w:val="28"/>
          <w:szCs w:val="28"/>
        </w:rPr>
        <w:t>, цена, статус, расположение, уровень, тип, гостиница</w:t>
      </w:r>
      <w:r w:rsidR="00C97C60" w:rsidRPr="00593E74">
        <w:rPr>
          <w:sz w:val="28"/>
          <w:szCs w:val="28"/>
        </w:rPr>
        <w:t>}</w:t>
      </w:r>
    </w:p>
    <w:p w14:paraId="270040FC" w14:textId="77777777" w:rsidR="00C97C60" w:rsidRDefault="00C97C60" w:rsidP="007F5212">
      <w:pPr>
        <w:spacing w:line="360" w:lineRule="auto"/>
        <w:ind w:firstLine="709"/>
        <w:jc w:val="both"/>
        <w:rPr>
          <w:sz w:val="28"/>
          <w:szCs w:val="28"/>
        </w:rPr>
      </w:pPr>
      <w:r w:rsidRPr="00593E74">
        <w:rPr>
          <w:sz w:val="28"/>
          <w:szCs w:val="28"/>
        </w:rPr>
        <w:t xml:space="preserve">Отношение </w:t>
      </w:r>
      <w:r>
        <w:rPr>
          <w:b/>
          <w:bCs/>
          <w:sz w:val="28"/>
          <w:szCs w:val="28"/>
          <w:shd w:val="clear" w:color="auto" w:fill="FFFFFF"/>
        </w:rPr>
        <w:t>Услуги номера</w:t>
      </w:r>
      <w:r w:rsidR="006243CC" w:rsidRPr="00C97C60">
        <w:rPr>
          <w:bCs/>
          <w:sz w:val="28"/>
          <w:szCs w:val="28"/>
          <w:shd w:val="clear" w:color="auto" w:fill="FFFFFF"/>
        </w:rPr>
        <w:t>(1)</w:t>
      </w:r>
      <w:r w:rsidR="006243CC">
        <w:rPr>
          <w:b/>
          <w:sz w:val="28"/>
          <w:szCs w:val="28"/>
        </w:rPr>
        <w:t xml:space="preserve"> </w:t>
      </w:r>
      <w:r w:rsidRPr="00593E74">
        <w:rPr>
          <w:sz w:val="28"/>
          <w:szCs w:val="28"/>
        </w:rPr>
        <w:t>= {</w:t>
      </w:r>
      <w:r w:rsidRPr="006243CC">
        <w:rPr>
          <w:sz w:val="28"/>
          <w:szCs w:val="28"/>
          <w:u w:val="single"/>
        </w:rPr>
        <w:t>код</w:t>
      </w:r>
      <w:r>
        <w:rPr>
          <w:sz w:val="28"/>
          <w:szCs w:val="28"/>
        </w:rPr>
        <w:t>, услуги</w:t>
      </w:r>
      <w:r w:rsidRPr="00593E74">
        <w:rPr>
          <w:sz w:val="28"/>
          <w:szCs w:val="28"/>
        </w:rPr>
        <w:t>}</w:t>
      </w:r>
      <w:r>
        <w:rPr>
          <w:sz w:val="28"/>
          <w:szCs w:val="28"/>
        </w:rPr>
        <w:t>;</w:t>
      </w:r>
    </w:p>
    <w:p w14:paraId="4FC9C1A9" w14:textId="127D03FA" w:rsidR="00984D3C" w:rsidRPr="00984D3C" w:rsidRDefault="00C97C60" w:rsidP="007F5212">
      <w:pPr>
        <w:spacing w:line="360" w:lineRule="auto"/>
        <w:ind w:firstLine="709"/>
        <w:jc w:val="both"/>
        <w:rPr>
          <w:sz w:val="28"/>
          <w:szCs w:val="28"/>
        </w:rPr>
      </w:pPr>
      <w:r w:rsidRPr="00593E74">
        <w:rPr>
          <w:sz w:val="28"/>
          <w:szCs w:val="28"/>
        </w:rPr>
        <w:t xml:space="preserve">Отношение </w:t>
      </w:r>
      <w:proofErr w:type="gramStart"/>
      <w:r>
        <w:rPr>
          <w:b/>
          <w:bCs/>
          <w:sz w:val="28"/>
          <w:szCs w:val="28"/>
          <w:shd w:val="clear" w:color="auto" w:fill="FFFFFF"/>
        </w:rPr>
        <w:t>Отзыв</w:t>
      </w:r>
      <w:r w:rsidR="006243CC" w:rsidRPr="00C97C60">
        <w:rPr>
          <w:bCs/>
          <w:sz w:val="28"/>
          <w:szCs w:val="28"/>
          <w:shd w:val="clear" w:color="auto" w:fill="FFFFFF"/>
        </w:rPr>
        <w:t>(</w:t>
      </w:r>
      <w:proofErr w:type="gramEnd"/>
      <w:r w:rsidR="006243CC" w:rsidRPr="00C97C60">
        <w:rPr>
          <w:bCs/>
          <w:sz w:val="28"/>
          <w:szCs w:val="28"/>
          <w:shd w:val="clear" w:color="auto" w:fill="FFFFFF"/>
        </w:rPr>
        <w:t>1)</w:t>
      </w:r>
      <w:r w:rsidRPr="00593E74">
        <w:rPr>
          <w:sz w:val="28"/>
          <w:szCs w:val="28"/>
        </w:rPr>
        <w:t xml:space="preserve"> = {</w:t>
      </w:r>
      <w:r w:rsidRPr="007F5212">
        <w:rPr>
          <w:sz w:val="28"/>
          <w:szCs w:val="28"/>
        </w:rPr>
        <w:t>отзыв, имя, дата</w:t>
      </w:r>
      <w:r>
        <w:rPr>
          <w:sz w:val="28"/>
          <w:szCs w:val="28"/>
        </w:rPr>
        <w:t xml:space="preserve">, </w:t>
      </w:r>
      <w:r w:rsidRPr="007F5212">
        <w:rPr>
          <w:sz w:val="28"/>
          <w:szCs w:val="28"/>
          <w:u w:val="single"/>
        </w:rPr>
        <w:t>гостиница</w:t>
      </w:r>
      <w:r w:rsidRPr="00593E74">
        <w:rPr>
          <w:sz w:val="28"/>
          <w:szCs w:val="28"/>
        </w:rPr>
        <w:t>}</w:t>
      </w:r>
      <w:r w:rsidR="00984D3C" w:rsidRPr="00984D3C">
        <w:rPr>
          <w:sz w:val="28"/>
          <w:szCs w:val="28"/>
        </w:rPr>
        <w:t>;</w:t>
      </w:r>
    </w:p>
    <w:p w14:paraId="0A17607E" w14:textId="77777777" w:rsidR="00984D3C" w:rsidRPr="00984D3C" w:rsidRDefault="00984D3C" w:rsidP="007F5212">
      <w:pPr>
        <w:spacing w:line="360" w:lineRule="auto"/>
        <w:ind w:firstLine="709"/>
        <w:jc w:val="both"/>
      </w:pPr>
      <w:r w:rsidRPr="00593E74">
        <w:rPr>
          <w:sz w:val="28"/>
          <w:szCs w:val="28"/>
        </w:rPr>
        <w:t xml:space="preserve">Отношение </w:t>
      </w:r>
      <w:r w:rsidR="00C97C60">
        <w:rPr>
          <w:b/>
          <w:bCs/>
          <w:sz w:val="28"/>
          <w:szCs w:val="28"/>
          <w:shd w:val="clear" w:color="auto" w:fill="FFFFFF"/>
        </w:rPr>
        <w:t>Пароль и логин гостиницы</w:t>
      </w:r>
      <w:r w:rsidR="006243CC" w:rsidRPr="00C97C60">
        <w:rPr>
          <w:bCs/>
          <w:sz w:val="28"/>
          <w:szCs w:val="28"/>
          <w:shd w:val="clear" w:color="auto" w:fill="FFFFFF"/>
        </w:rPr>
        <w:t>(1)</w:t>
      </w:r>
      <w:r w:rsidR="00C97C60" w:rsidRPr="00593E74">
        <w:rPr>
          <w:sz w:val="28"/>
          <w:szCs w:val="28"/>
        </w:rPr>
        <w:t xml:space="preserve"> = {</w:t>
      </w:r>
      <w:r w:rsidR="00C97C60" w:rsidRPr="001F7F46">
        <w:rPr>
          <w:sz w:val="28"/>
          <w:szCs w:val="28"/>
          <w:u w:val="single"/>
        </w:rPr>
        <w:t>логин, пароль</w:t>
      </w:r>
      <w:r w:rsidR="00C97C60">
        <w:rPr>
          <w:sz w:val="28"/>
          <w:szCs w:val="28"/>
        </w:rPr>
        <w:t>,</w:t>
      </w:r>
      <w:r w:rsidR="00C97C60" w:rsidRPr="001F7F46">
        <w:rPr>
          <w:sz w:val="28"/>
          <w:szCs w:val="28"/>
        </w:rPr>
        <w:t xml:space="preserve"> гостиница</w:t>
      </w:r>
      <w:r w:rsidR="00C97C60" w:rsidRPr="00593E74">
        <w:rPr>
          <w:sz w:val="28"/>
          <w:szCs w:val="28"/>
        </w:rPr>
        <w:t>}</w:t>
      </w:r>
      <w:r w:rsidR="006243CC">
        <w:rPr>
          <w:sz w:val="28"/>
          <w:szCs w:val="28"/>
        </w:rPr>
        <w:t>;</w:t>
      </w:r>
    </w:p>
    <w:p w14:paraId="3DDD6B0F" w14:textId="77777777" w:rsidR="006243CC" w:rsidRDefault="006243CC" w:rsidP="007F5212">
      <w:pPr>
        <w:spacing w:line="360" w:lineRule="auto"/>
        <w:ind w:firstLine="709"/>
        <w:jc w:val="both"/>
        <w:rPr>
          <w:sz w:val="28"/>
          <w:szCs w:val="28"/>
        </w:rPr>
      </w:pPr>
      <w:r w:rsidRPr="00593E74">
        <w:rPr>
          <w:sz w:val="28"/>
          <w:szCs w:val="28"/>
        </w:rPr>
        <w:t xml:space="preserve">Отношение </w:t>
      </w:r>
      <w:proofErr w:type="gramStart"/>
      <w:r>
        <w:rPr>
          <w:b/>
          <w:bCs/>
          <w:sz w:val="28"/>
          <w:szCs w:val="28"/>
          <w:shd w:val="clear" w:color="auto" w:fill="FFFFFF"/>
        </w:rPr>
        <w:t>Клиент</w:t>
      </w:r>
      <w:r w:rsidRPr="00C97C60">
        <w:rPr>
          <w:bCs/>
          <w:sz w:val="28"/>
          <w:szCs w:val="28"/>
          <w:shd w:val="clear" w:color="auto" w:fill="FFFFFF"/>
        </w:rPr>
        <w:t>(</w:t>
      </w:r>
      <w:proofErr w:type="gramEnd"/>
      <w:r w:rsidRPr="00C97C60">
        <w:rPr>
          <w:bCs/>
          <w:sz w:val="28"/>
          <w:szCs w:val="28"/>
          <w:shd w:val="clear" w:color="auto" w:fill="FFFFFF"/>
        </w:rPr>
        <w:t>1)</w:t>
      </w:r>
      <w:r w:rsidRPr="00593E74">
        <w:rPr>
          <w:sz w:val="28"/>
          <w:szCs w:val="28"/>
        </w:rPr>
        <w:t xml:space="preserve"> = {</w:t>
      </w:r>
      <w:r w:rsidRPr="006243CC">
        <w:rPr>
          <w:sz w:val="28"/>
          <w:szCs w:val="28"/>
          <w:u w:val="single"/>
        </w:rPr>
        <w:t>код</w:t>
      </w:r>
      <w:r>
        <w:rPr>
          <w:sz w:val="28"/>
          <w:szCs w:val="28"/>
        </w:rPr>
        <w:t xml:space="preserve">, имя, фамилия, отчество, телефон, гражданство, банковские данные, </w:t>
      </w:r>
      <w:r>
        <w:rPr>
          <w:sz w:val="28"/>
          <w:szCs w:val="28"/>
          <w:lang w:val="en-US"/>
        </w:rPr>
        <w:t>email</w:t>
      </w:r>
      <w:r w:rsidRPr="00593E74">
        <w:rPr>
          <w:sz w:val="28"/>
          <w:szCs w:val="28"/>
        </w:rPr>
        <w:t>}</w:t>
      </w:r>
      <w:r>
        <w:rPr>
          <w:sz w:val="28"/>
          <w:szCs w:val="28"/>
        </w:rPr>
        <w:t>;</w:t>
      </w:r>
    </w:p>
    <w:p w14:paraId="7260FB82" w14:textId="77777777" w:rsidR="006243CC" w:rsidRPr="00593E74" w:rsidRDefault="006243CC" w:rsidP="00517E75">
      <w:pPr>
        <w:spacing w:line="360" w:lineRule="auto"/>
        <w:ind w:firstLine="707"/>
        <w:jc w:val="both"/>
        <w:rPr>
          <w:sz w:val="28"/>
          <w:szCs w:val="28"/>
        </w:rPr>
      </w:pPr>
      <w:r w:rsidRPr="00593E74">
        <w:rPr>
          <w:sz w:val="28"/>
          <w:szCs w:val="28"/>
        </w:rPr>
        <w:t xml:space="preserve">Отношение </w:t>
      </w:r>
      <w:r>
        <w:rPr>
          <w:b/>
          <w:bCs/>
          <w:sz w:val="28"/>
          <w:szCs w:val="28"/>
          <w:shd w:val="clear" w:color="auto" w:fill="FFFFFF"/>
        </w:rPr>
        <w:t>Бронирование</w:t>
      </w:r>
      <w:r w:rsidRPr="00C97C60">
        <w:rPr>
          <w:bCs/>
          <w:sz w:val="28"/>
          <w:szCs w:val="28"/>
          <w:shd w:val="clear" w:color="auto" w:fill="FFFFFF"/>
        </w:rPr>
        <w:t>(1)</w:t>
      </w:r>
      <w:r>
        <w:rPr>
          <w:b/>
          <w:sz w:val="28"/>
          <w:szCs w:val="28"/>
        </w:rPr>
        <w:t xml:space="preserve"> </w:t>
      </w:r>
      <w:r w:rsidRPr="00593E74">
        <w:rPr>
          <w:sz w:val="28"/>
          <w:szCs w:val="28"/>
        </w:rPr>
        <w:t>= {</w:t>
      </w:r>
      <w:r w:rsidRPr="006243CC">
        <w:rPr>
          <w:sz w:val="28"/>
          <w:szCs w:val="28"/>
          <w:u w:val="single"/>
        </w:rPr>
        <w:t>код</w:t>
      </w:r>
      <w:r>
        <w:rPr>
          <w:sz w:val="28"/>
          <w:szCs w:val="28"/>
        </w:rPr>
        <w:t>,</w:t>
      </w:r>
      <w:r w:rsidRPr="00593E74">
        <w:rPr>
          <w:sz w:val="28"/>
          <w:szCs w:val="28"/>
        </w:rPr>
        <w:t xml:space="preserve"> </w:t>
      </w:r>
      <w:r>
        <w:rPr>
          <w:sz w:val="28"/>
          <w:szCs w:val="28"/>
        </w:rPr>
        <w:t>дата въезда, дата выезда, номер, клиент</w:t>
      </w:r>
      <w:r w:rsidRPr="00593E74">
        <w:rPr>
          <w:sz w:val="28"/>
          <w:szCs w:val="28"/>
        </w:rPr>
        <w:t>}</w:t>
      </w:r>
      <w:r>
        <w:rPr>
          <w:sz w:val="28"/>
          <w:szCs w:val="28"/>
        </w:rPr>
        <w:t>;</w:t>
      </w:r>
    </w:p>
    <w:p w14:paraId="0D9D9AFF" w14:textId="77777777" w:rsidR="00984D3C" w:rsidRPr="00984D3C" w:rsidRDefault="006243CC" w:rsidP="007F5212">
      <w:pPr>
        <w:spacing w:line="360" w:lineRule="auto"/>
        <w:ind w:left="707"/>
        <w:jc w:val="both"/>
        <w:rPr>
          <w:sz w:val="28"/>
          <w:szCs w:val="28"/>
        </w:rPr>
      </w:pPr>
      <w:r w:rsidRPr="00593E74">
        <w:rPr>
          <w:sz w:val="28"/>
          <w:szCs w:val="28"/>
        </w:rPr>
        <w:t xml:space="preserve">Отношение </w:t>
      </w:r>
      <w:r>
        <w:rPr>
          <w:b/>
          <w:bCs/>
          <w:sz w:val="28"/>
          <w:szCs w:val="28"/>
          <w:shd w:val="clear" w:color="auto" w:fill="FFFFFF"/>
        </w:rPr>
        <w:t>Платеж</w:t>
      </w:r>
      <w:r w:rsidRPr="00C97C60">
        <w:rPr>
          <w:bCs/>
          <w:sz w:val="28"/>
          <w:szCs w:val="28"/>
          <w:shd w:val="clear" w:color="auto" w:fill="FFFFFF"/>
        </w:rPr>
        <w:t>(1)</w:t>
      </w:r>
      <w:r w:rsidRPr="00593E74">
        <w:rPr>
          <w:sz w:val="28"/>
          <w:szCs w:val="28"/>
        </w:rPr>
        <w:t xml:space="preserve"> = {</w:t>
      </w:r>
      <w:r w:rsidRPr="006243CC">
        <w:rPr>
          <w:sz w:val="28"/>
          <w:szCs w:val="28"/>
          <w:u w:val="single"/>
        </w:rPr>
        <w:t>код</w:t>
      </w:r>
      <w:r>
        <w:rPr>
          <w:sz w:val="28"/>
          <w:szCs w:val="28"/>
        </w:rPr>
        <w:t>,</w:t>
      </w:r>
      <w:r w:rsidRPr="00593E74">
        <w:rPr>
          <w:sz w:val="28"/>
          <w:szCs w:val="28"/>
        </w:rPr>
        <w:t xml:space="preserve"> </w:t>
      </w:r>
      <w:r>
        <w:rPr>
          <w:sz w:val="28"/>
          <w:szCs w:val="28"/>
        </w:rPr>
        <w:t>счет, дата, тип платежа, бронирование</w:t>
      </w:r>
      <w:r w:rsidRPr="00593E74">
        <w:rPr>
          <w:sz w:val="28"/>
          <w:szCs w:val="28"/>
        </w:rPr>
        <w:t>}</w:t>
      </w:r>
      <w:r>
        <w:rPr>
          <w:sz w:val="28"/>
          <w:szCs w:val="28"/>
        </w:rPr>
        <w:t>.</w:t>
      </w:r>
    </w:p>
    <w:p w14:paraId="724FEA59" w14:textId="77777777" w:rsidR="00B3010E" w:rsidRDefault="00984D3C" w:rsidP="007F5212">
      <w:pPr>
        <w:pStyle w:val="a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color w:val="auto"/>
          <w:sz w:val="28"/>
          <w:szCs w:val="28"/>
        </w:rPr>
      </w:pPr>
      <w:r w:rsidRPr="006E474F">
        <w:rPr>
          <w:rFonts w:cs="Times New Roman"/>
          <w:bCs/>
          <w:color w:val="auto"/>
          <w:sz w:val="28"/>
          <w:szCs w:val="28"/>
        </w:rPr>
        <w:t>Все базовые отношения находятся в 1НФ; производные отношения «</w:t>
      </w:r>
      <w:r w:rsidR="006243CC" w:rsidRPr="006E474F">
        <w:rPr>
          <w:bCs/>
          <w:color w:val="auto"/>
          <w:sz w:val="28"/>
          <w:szCs w:val="28"/>
          <w:shd w:val="clear" w:color="auto" w:fill="FFFFFF"/>
        </w:rPr>
        <w:t>Оказание услуг гостиницей</w:t>
      </w:r>
      <w:r w:rsidRPr="006E474F">
        <w:rPr>
          <w:rFonts w:cs="Times New Roman"/>
          <w:bCs/>
          <w:color w:val="auto"/>
          <w:sz w:val="28"/>
          <w:szCs w:val="28"/>
        </w:rPr>
        <w:t>» и «</w:t>
      </w:r>
      <w:r w:rsidR="006243CC" w:rsidRPr="006E474F">
        <w:rPr>
          <w:bCs/>
          <w:color w:val="auto"/>
          <w:sz w:val="28"/>
          <w:szCs w:val="28"/>
          <w:shd w:val="clear" w:color="auto" w:fill="FFFFFF"/>
        </w:rPr>
        <w:t>Оказание услуг номером</w:t>
      </w:r>
      <w:r w:rsidRPr="006E474F">
        <w:rPr>
          <w:rFonts w:cs="Times New Roman"/>
          <w:bCs/>
          <w:color w:val="auto"/>
          <w:sz w:val="28"/>
          <w:szCs w:val="28"/>
        </w:rPr>
        <w:t>» введены для того, чтобы нор</w:t>
      </w:r>
      <w:r w:rsidR="006243CC" w:rsidRPr="006E474F">
        <w:rPr>
          <w:rFonts w:cs="Times New Roman"/>
          <w:bCs/>
          <w:color w:val="auto"/>
          <w:sz w:val="28"/>
          <w:szCs w:val="28"/>
        </w:rPr>
        <w:t>мализовать отношения «Гостиница» и «Номер</w:t>
      </w:r>
      <w:r w:rsidRPr="006E474F">
        <w:rPr>
          <w:rFonts w:cs="Times New Roman"/>
          <w:bCs/>
          <w:color w:val="auto"/>
          <w:sz w:val="28"/>
          <w:szCs w:val="28"/>
        </w:rPr>
        <w:t>»</w:t>
      </w:r>
      <w:r w:rsidR="006E474F">
        <w:rPr>
          <w:rFonts w:cs="Times New Roman"/>
          <w:bCs/>
          <w:color w:val="auto"/>
          <w:sz w:val="28"/>
          <w:szCs w:val="28"/>
        </w:rPr>
        <w:t>. Эти о</w:t>
      </w:r>
      <w:r w:rsidR="00B3010E">
        <w:rPr>
          <w:rFonts w:cs="Times New Roman"/>
          <w:bCs/>
          <w:color w:val="auto"/>
          <w:sz w:val="28"/>
          <w:szCs w:val="28"/>
        </w:rPr>
        <w:t>тношения</w:t>
      </w:r>
    </w:p>
    <w:p w14:paraId="7EDE3DA2" w14:textId="77777777" w:rsidR="008700F5" w:rsidRPr="00984D3C" w:rsidRDefault="006E474F" w:rsidP="00B3010E">
      <w:pPr>
        <w:pStyle w:val="a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cs="Times New Roman"/>
          <w:bCs/>
          <w:sz w:val="28"/>
          <w:szCs w:val="28"/>
        </w:rPr>
      </w:pPr>
      <w:r w:rsidRPr="006E474F">
        <w:rPr>
          <w:rFonts w:cs="Times New Roman"/>
          <w:bCs/>
          <w:color w:val="auto"/>
          <w:sz w:val="28"/>
          <w:szCs w:val="28"/>
        </w:rPr>
        <w:t>были декомпозированы</w:t>
      </w:r>
      <w:r w:rsidR="000D6C8F">
        <w:rPr>
          <w:rFonts w:cs="Times New Roman"/>
          <w:bCs/>
          <w:color w:val="auto"/>
          <w:sz w:val="28"/>
          <w:szCs w:val="28"/>
        </w:rPr>
        <w:t>, а</w:t>
      </w:r>
      <w:r w:rsidRPr="006E474F">
        <w:rPr>
          <w:rFonts w:cs="Times New Roman"/>
          <w:bCs/>
          <w:color w:val="auto"/>
          <w:sz w:val="28"/>
          <w:szCs w:val="28"/>
        </w:rPr>
        <w:t xml:space="preserve"> поля </w:t>
      </w:r>
      <w:r w:rsidR="00984D3C" w:rsidRPr="006E474F">
        <w:rPr>
          <w:rFonts w:cs="Times New Roman"/>
          <w:bCs/>
          <w:color w:val="auto"/>
          <w:sz w:val="28"/>
          <w:szCs w:val="28"/>
        </w:rPr>
        <w:t>«</w:t>
      </w:r>
      <w:r w:rsidR="006243CC" w:rsidRPr="006E474F">
        <w:rPr>
          <w:bCs/>
          <w:color w:val="auto"/>
          <w:sz w:val="28"/>
          <w:szCs w:val="28"/>
          <w:shd w:val="clear" w:color="auto" w:fill="FFFFFF"/>
        </w:rPr>
        <w:t>Услуги гостиницы</w:t>
      </w:r>
      <w:r w:rsidR="00984D3C" w:rsidRPr="006E474F">
        <w:rPr>
          <w:rFonts w:cs="Times New Roman"/>
          <w:bCs/>
          <w:color w:val="auto"/>
          <w:sz w:val="28"/>
          <w:szCs w:val="28"/>
        </w:rPr>
        <w:t>» и «</w:t>
      </w:r>
      <w:r w:rsidR="006243CC" w:rsidRPr="006E474F">
        <w:rPr>
          <w:bCs/>
          <w:color w:val="auto"/>
          <w:sz w:val="28"/>
          <w:szCs w:val="28"/>
          <w:shd w:val="clear" w:color="auto" w:fill="FFFFFF"/>
        </w:rPr>
        <w:t>Услуги номера</w:t>
      </w:r>
      <w:r w:rsidR="00984D3C" w:rsidRPr="006E474F">
        <w:rPr>
          <w:rFonts w:cs="Times New Roman"/>
          <w:bCs/>
          <w:color w:val="auto"/>
          <w:sz w:val="28"/>
          <w:szCs w:val="28"/>
        </w:rPr>
        <w:t>»</w:t>
      </w:r>
      <w:r w:rsidRPr="006E474F">
        <w:rPr>
          <w:rFonts w:cs="Times New Roman"/>
          <w:bCs/>
          <w:color w:val="auto"/>
          <w:sz w:val="28"/>
          <w:szCs w:val="28"/>
        </w:rPr>
        <w:t xml:space="preserve"> были вынесены в отдельные отношения с введением ключей</w:t>
      </w:r>
      <w:r w:rsidR="008700F5" w:rsidRPr="006E474F">
        <w:rPr>
          <w:rFonts w:cs="Times New Roman"/>
          <w:bCs/>
          <w:color w:val="auto"/>
          <w:sz w:val="28"/>
          <w:szCs w:val="28"/>
        </w:rPr>
        <w:t>, которые представля</w:t>
      </w:r>
      <w:r w:rsidRPr="006E474F">
        <w:rPr>
          <w:rFonts w:cs="Times New Roman"/>
          <w:bCs/>
          <w:color w:val="auto"/>
          <w:sz w:val="28"/>
          <w:szCs w:val="28"/>
        </w:rPr>
        <w:t>ют</w:t>
      </w:r>
      <w:r w:rsidR="008700F5" w:rsidRPr="006E474F">
        <w:rPr>
          <w:rFonts w:cs="Times New Roman"/>
          <w:bCs/>
          <w:color w:val="auto"/>
          <w:sz w:val="28"/>
          <w:szCs w:val="28"/>
        </w:rPr>
        <w:t xml:space="preserve"> собой списки значений.</w:t>
      </w:r>
      <w:r w:rsidR="007F5212" w:rsidRPr="00984D3C">
        <w:rPr>
          <w:rFonts w:cs="Times New Roman"/>
          <w:bCs/>
          <w:sz w:val="28"/>
          <w:szCs w:val="28"/>
        </w:rPr>
        <w:t xml:space="preserve"> </w:t>
      </w:r>
    </w:p>
    <w:p w14:paraId="742CFCE4" w14:textId="77777777" w:rsidR="00B63340" w:rsidRDefault="00B63340" w:rsidP="0039014A">
      <w:pPr>
        <w:spacing w:before="240" w:after="240"/>
        <w:ind w:firstLine="709"/>
        <w:rPr>
          <w:b/>
          <w:webHidden/>
          <w:sz w:val="28"/>
          <w:szCs w:val="28"/>
        </w:rPr>
      </w:pPr>
      <w:bookmarkStart w:id="2" w:name="_Toc422006288"/>
      <w:bookmarkStart w:id="3" w:name="_Toc422665367"/>
      <w:bookmarkEnd w:id="1"/>
      <w:r w:rsidRPr="00B63340">
        <w:rPr>
          <w:b/>
          <w:webHidden/>
          <w:sz w:val="28"/>
          <w:szCs w:val="28"/>
        </w:rPr>
        <w:t xml:space="preserve">3.3 </w:t>
      </w:r>
      <w:r w:rsidR="00C60C97" w:rsidRPr="00C60C97">
        <w:rPr>
          <w:b/>
          <w:sz w:val="28"/>
          <w:szCs w:val="28"/>
        </w:rPr>
        <w:t>Результаты реализации клиентского интерфейса</w:t>
      </w:r>
    </w:p>
    <w:p w14:paraId="7CEEBE4C" w14:textId="57BD413F" w:rsidR="00F37B03" w:rsidRPr="00611FA9" w:rsidRDefault="00611FA9" w:rsidP="0039014A">
      <w:pPr>
        <w:spacing w:before="240" w:after="240" w:line="360" w:lineRule="auto"/>
        <w:ind w:firstLine="708"/>
        <w:jc w:val="both"/>
        <w:rPr>
          <w:webHidden/>
          <w:sz w:val="28"/>
          <w:szCs w:val="28"/>
        </w:rPr>
      </w:pPr>
      <w:r w:rsidRPr="00611FA9">
        <w:rPr>
          <w:webHidden/>
          <w:sz w:val="28"/>
          <w:szCs w:val="28"/>
        </w:rPr>
        <w:t xml:space="preserve">Представлены реализованные интерфейсы для выделенных конечных пользователей в </w:t>
      </w:r>
      <w:proofErr w:type="spellStart"/>
      <w:r w:rsidRPr="00611FA9">
        <w:rPr>
          <w:webHidden/>
          <w:sz w:val="28"/>
          <w:szCs w:val="28"/>
        </w:rPr>
        <w:t>галаве</w:t>
      </w:r>
      <w:proofErr w:type="spellEnd"/>
      <w:r w:rsidRPr="00611FA9">
        <w:rPr>
          <w:webHidden/>
          <w:sz w:val="28"/>
          <w:szCs w:val="28"/>
        </w:rPr>
        <w:t xml:space="preserve"> 1.1.1. </w:t>
      </w:r>
      <w:r>
        <w:rPr>
          <w:webHidden/>
          <w:sz w:val="28"/>
          <w:szCs w:val="28"/>
        </w:rPr>
        <w:t>Для каждого пользователя выдана информация, соответствующая его представлению.</w:t>
      </w:r>
    </w:p>
    <w:p w14:paraId="6E075308" w14:textId="77777777" w:rsidR="00F459B9" w:rsidRDefault="00F459B9" w:rsidP="00B63340">
      <w:pPr>
        <w:spacing w:before="240" w:after="240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E51779" wp14:editId="3BC25CB7">
            <wp:extent cx="5923128" cy="316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863"/>
                    <a:stretch/>
                  </pic:blipFill>
                  <pic:spPr bwMode="auto">
                    <a:xfrm>
                      <a:off x="0" y="0"/>
                      <a:ext cx="5940425" cy="3177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949A0" w14:textId="77777777" w:rsidR="00B63340" w:rsidRPr="00B63340" w:rsidRDefault="00B63340" w:rsidP="00B63340">
      <w:pPr>
        <w:spacing w:before="240" w:after="240"/>
        <w:jc w:val="center"/>
      </w:pPr>
      <w:r w:rsidRPr="00B63340">
        <w:t>Рисунок 1. Скриншот интерфейса приложения при выборе пользователя «клиент»</w:t>
      </w:r>
    </w:p>
    <w:p w14:paraId="415A525F" w14:textId="77777777" w:rsidR="00F459B9" w:rsidRDefault="00F459B9" w:rsidP="00FB4715">
      <w:pPr>
        <w:spacing w:after="240"/>
      </w:pPr>
      <w:r>
        <w:rPr>
          <w:noProof/>
        </w:rPr>
        <w:drawing>
          <wp:inline distT="0" distB="0" distL="0" distR="0" wp14:anchorId="2A6BB791" wp14:editId="016DFC6A">
            <wp:extent cx="5923722" cy="316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4871"/>
                    <a:stretch/>
                  </pic:blipFill>
                  <pic:spPr bwMode="auto">
                    <a:xfrm>
                      <a:off x="0" y="0"/>
                      <a:ext cx="5923722" cy="31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6D8C9" w14:textId="77777777" w:rsidR="00B63340" w:rsidRDefault="00B63340" w:rsidP="00B63340">
      <w:pPr>
        <w:spacing w:before="240" w:after="240"/>
        <w:jc w:val="center"/>
      </w:pPr>
      <w:r>
        <w:t>Рисунок 2</w:t>
      </w:r>
      <w:r w:rsidRPr="00B63340">
        <w:t xml:space="preserve">. </w:t>
      </w:r>
      <w:r w:rsidR="00F37B03">
        <w:t xml:space="preserve">Диалоговое окно </w:t>
      </w:r>
      <w:r w:rsidRPr="00B63340">
        <w:t>пользователя «клиент»</w:t>
      </w:r>
    </w:p>
    <w:p w14:paraId="24875B6E" w14:textId="3A1F2438" w:rsidR="00611FA9" w:rsidRPr="00611FA9" w:rsidRDefault="00611FA9" w:rsidP="0039014A">
      <w:pPr>
        <w:spacing w:before="240"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стороне «клиента» доступны список гостиниц с предоставляемыми </w:t>
      </w:r>
      <w:proofErr w:type="spellStart"/>
      <w:r>
        <w:rPr>
          <w:sz w:val="28"/>
          <w:szCs w:val="28"/>
        </w:rPr>
        <w:t>услугаи</w:t>
      </w:r>
      <w:proofErr w:type="spellEnd"/>
      <w:r>
        <w:rPr>
          <w:sz w:val="28"/>
          <w:szCs w:val="28"/>
        </w:rPr>
        <w:t xml:space="preserve"> с возможностью поиска по названию и ценам номером, </w:t>
      </w:r>
      <w:proofErr w:type="gramStart"/>
      <w:r>
        <w:rPr>
          <w:sz w:val="28"/>
          <w:szCs w:val="28"/>
        </w:rPr>
        <w:t>отзывы</w:t>
      </w:r>
      <w:proofErr w:type="gramEnd"/>
      <w:r>
        <w:rPr>
          <w:sz w:val="28"/>
          <w:szCs w:val="28"/>
        </w:rPr>
        <w:t xml:space="preserve"> оставленные другими клиентами, перечень свободных номеров гостиницы и их услугах. Полномочия клиента: забронировать номер с возможностью оплаты онлайн или отмены брони, также написание отзыва о гостинице</w:t>
      </w:r>
      <w:r w:rsidR="003F66B8">
        <w:rPr>
          <w:sz w:val="28"/>
          <w:szCs w:val="28"/>
        </w:rPr>
        <w:t xml:space="preserve"> (Рисунок 2)</w:t>
      </w:r>
      <w:r>
        <w:rPr>
          <w:sz w:val="28"/>
          <w:szCs w:val="28"/>
        </w:rPr>
        <w:t>.</w:t>
      </w:r>
    </w:p>
    <w:p w14:paraId="77CB5E94" w14:textId="77777777" w:rsidR="00F459B9" w:rsidRDefault="00F459B9" w:rsidP="00F459B9">
      <w:r>
        <w:rPr>
          <w:noProof/>
        </w:rPr>
        <w:lastRenderedPageBreak/>
        <w:drawing>
          <wp:inline distT="0" distB="0" distL="0" distR="0" wp14:anchorId="060BB566" wp14:editId="0A3AD104">
            <wp:extent cx="5923722" cy="316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871"/>
                    <a:stretch/>
                  </pic:blipFill>
                  <pic:spPr bwMode="auto">
                    <a:xfrm>
                      <a:off x="0" y="0"/>
                      <a:ext cx="5923722" cy="31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848E1" w14:textId="77777777" w:rsidR="00B63340" w:rsidRPr="00B63340" w:rsidRDefault="00F37B03" w:rsidP="00B63340">
      <w:pPr>
        <w:spacing w:before="240" w:after="240"/>
        <w:jc w:val="center"/>
      </w:pPr>
      <w:r>
        <w:t>Рисунок 3</w:t>
      </w:r>
      <w:r w:rsidR="00B63340" w:rsidRPr="00B63340">
        <w:t>. Скриншот интерфейса приложения при выборе пользователя «</w:t>
      </w:r>
      <w:r w:rsidR="00B63340">
        <w:t>администратор</w:t>
      </w:r>
      <w:r w:rsidR="00B63340" w:rsidRPr="00B63340">
        <w:t>»</w:t>
      </w:r>
    </w:p>
    <w:p w14:paraId="0310B5FC" w14:textId="77777777" w:rsidR="00F459B9" w:rsidRDefault="00F459B9" w:rsidP="00FB4715">
      <w:pPr>
        <w:spacing w:after="240"/>
      </w:pPr>
      <w:r>
        <w:rPr>
          <w:noProof/>
        </w:rPr>
        <w:drawing>
          <wp:inline distT="0" distB="0" distL="0" distR="0" wp14:anchorId="0D713A75" wp14:editId="4BDC503A">
            <wp:extent cx="5923722" cy="3168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4871"/>
                    <a:stretch/>
                  </pic:blipFill>
                  <pic:spPr bwMode="auto">
                    <a:xfrm>
                      <a:off x="0" y="0"/>
                      <a:ext cx="5940425" cy="3176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23AA5" w14:textId="77777777" w:rsidR="00F37B03" w:rsidRDefault="00F37B03" w:rsidP="00F37B03">
      <w:pPr>
        <w:spacing w:before="240" w:after="240"/>
        <w:jc w:val="center"/>
      </w:pPr>
      <w:r>
        <w:t>Рисунок 4</w:t>
      </w:r>
      <w:r w:rsidRPr="00B63340">
        <w:t xml:space="preserve">. </w:t>
      </w:r>
      <w:r>
        <w:t xml:space="preserve">Диалоговое окно </w:t>
      </w:r>
      <w:r w:rsidRPr="00B63340">
        <w:t>пользователя «</w:t>
      </w:r>
      <w:r>
        <w:t>администратор</w:t>
      </w:r>
      <w:r w:rsidRPr="00B63340">
        <w:t>»</w:t>
      </w:r>
    </w:p>
    <w:p w14:paraId="4330AB54" w14:textId="2E1A6CCD" w:rsidR="00611FA9" w:rsidRPr="00611FA9" w:rsidRDefault="00611FA9" w:rsidP="0039014A">
      <w:pPr>
        <w:spacing w:before="240"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Администратору сайта по бронированию номеров доступна полная информация о го</w:t>
      </w:r>
      <w:r w:rsidR="00B131A2">
        <w:rPr>
          <w:sz w:val="28"/>
          <w:szCs w:val="28"/>
        </w:rPr>
        <w:t xml:space="preserve">стиницах с паролем и логином, также об </w:t>
      </w:r>
      <w:proofErr w:type="spellStart"/>
      <w:r w:rsidR="00B131A2">
        <w:rPr>
          <w:sz w:val="28"/>
          <w:szCs w:val="28"/>
        </w:rPr>
        <w:t>отзвах</w:t>
      </w:r>
      <w:proofErr w:type="spellEnd"/>
      <w:r w:rsidR="00B131A2">
        <w:rPr>
          <w:sz w:val="28"/>
          <w:szCs w:val="28"/>
        </w:rPr>
        <w:t>. Администратор вправе вносить новые гостиницы в список, убрать из списка или обновить сведения о них. Также только на стороне администратора существует воз</w:t>
      </w:r>
      <w:r w:rsidR="003F66B8">
        <w:rPr>
          <w:sz w:val="28"/>
          <w:szCs w:val="28"/>
        </w:rPr>
        <w:t xml:space="preserve">можность </w:t>
      </w:r>
      <w:proofErr w:type="spellStart"/>
      <w:r w:rsidR="003F66B8">
        <w:rPr>
          <w:sz w:val="28"/>
          <w:szCs w:val="28"/>
        </w:rPr>
        <w:t>уаление</w:t>
      </w:r>
      <w:proofErr w:type="spellEnd"/>
      <w:r w:rsidR="003F66B8">
        <w:rPr>
          <w:sz w:val="28"/>
          <w:szCs w:val="28"/>
        </w:rPr>
        <w:t xml:space="preserve"> отзывов (Рисунок 4).</w:t>
      </w:r>
    </w:p>
    <w:p w14:paraId="3D2988C3" w14:textId="77777777" w:rsidR="00F459B9" w:rsidRDefault="00F459B9" w:rsidP="00F459B9">
      <w:r>
        <w:rPr>
          <w:noProof/>
        </w:rPr>
        <w:lastRenderedPageBreak/>
        <w:drawing>
          <wp:inline distT="0" distB="0" distL="0" distR="0" wp14:anchorId="0CE57EAC" wp14:editId="5B393F96">
            <wp:extent cx="5923722" cy="3168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4871"/>
                    <a:stretch/>
                  </pic:blipFill>
                  <pic:spPr bwMode="auto">
                    <a:xfrm>
                      <a:off x="0" y="0"/>
                      <a:ext cx="5940425" cy="3176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0731C" w14:textId="77777777" w:rsidR="00B63340" w:rsidRPr="00B63340" w:rsidRDefault="00F37B03" w:rsidP="00B63340">
      <w:pPr>
        <w:spacing w:before="240" w:after="240"/>
        <w:jc w:val="center"/>
      </w:pPr>
      <w:r>
        <w:t>Рисунок 5</w:t>
      </w:r>
      <w:r w:rsidR="00B63340" w:rsidRPr="00B63340">
        <w:t>. Скриншот интерфейса приложения при выборе пользователя «</w:t>
      </w:r>
      <w:r w:rsidR="00B63340">
        <w:t>гостиница</w:t>
      </w:r>
      <w:r w:rsidR="00B63340" w:rsidRPr="00B63340">
        <w:t>»</w:t>
      </w:r>
    </w:p>
    <w:p w14:paraId="5DFCE3F1" w14:textId="77777777" w:rsidR="00F37B03" w:rsidRDefault="00F459B9" w:rsidP="00F37B03">
      <w:pPr>
        <w:spacing w:before="240" w:after="240"/>
      </w:pPr>
      <w:r>
        <w:rPr>
          <w:noProof/>
        </w:rPr>
        <w:drawing>
          <wp:inline distT="0" distB="0" distL="0" distR="0" wp14:anchorId="3E4932B0" wp14:editId="192A5192">
            <wp:extent cx="5923722" cy="316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4871"/>
                    <a:stretch/>
                  </pic:blipFill>
                  <pic:spPr bwMode="auto">
                    <a:xfrm>
                      <a:off x="0" y="0"/>
                      <a:ext cx="5940425" cy="3176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18E9C" w14:textId="46CCCE9C" w:rsidR="00F37B03" w:rsidRPr="00F37B03" w:rsidRDefault="00F37B03" w:rsidP="00F37B03">
      <w:pPr>
        <w:jc w:val="center"/>
      </w:pPr>
      <w:r>
        <w:t xml:space="preserve">Рисунок </w:t>
      </w:r>
      <w:r w:rsidRPr="00F37B03">
        <w:t>6</w:t>
      </w:r>
      <w:r w:rsidRPr="00B63340">
        <w:t xml:space="preserve">. </w:t>
      </w:r>
      <w:r>
        <w:t xml:space="preserve">Диалоговое окно </w:t>
      </w:r>
      <w:r w:rsidRPr="00B63340">
        <w:t>пользователя «</w:t>
      </w:r>
      <w:r>
        <w:t>гостиница «</w:t>
      </w:r>
      <w:r>
        <w:rPr>
          <w:lang w:val="en-US"/>
        </w:rPr>
        <w:t>Yeti</w:t>
      </w:r>
      <w:r w:rsidRPr="00F37B03">
        <w:t xml:space="preserve"> </w:t>
      </w:r>
      <w:r>
        <w:rPr>
          <w:lang w:val="en-US"/>
        </w:rPr>
        <w:t>House</w:t>
      </w:r>
      <w:r w:rsidRPr="00B63340">
        <w:t>»</w:t>
      </w:r>
      <w:r>
        <w:t>. Две таблицы с перечнем всех номеров и от</w:t>
      </w:r>
      <w:r w:rsidR="00B131A2">
        <w:t xml:space="preserve">зывов о гостинице </w:t>
      </w:r>
      <w:proofErr w:type="spellStart"/>
      <w:r w:rsidR="00B131A2">
        <w:t>соотвественно</w:t>
      </w:r>
      <w:proofErr w:type="spellEnd"/>
    </w:p>
    <w:p w14:paraId="2188CC64" w14:textId="77777777" w:rsidR="00F37B03" w:rsidRPr="00F37B03" w:rsidRDefault="00F37B03" w:rsidP="00F459B9"/>
    <w:p w14:paraId="1815EA61" w14:textId="77777777" w:rsidR="00F459B9" w:rsidRPr="00F37B03" w:rsidRDefault="00F459B9" w:rsidP="00F459B9"/>
    <w:p w14:paraId="1BCD3ABF" w14:textId="77777777" w:rsidR="00F459B9" w:rsidRDefault="00F459B9" w:rsidP="00F459B9">
      <w:r>
        <w:rPr>
          <w:noProof/>
        </w:rPr>
        <w:lastRenderedPageBreak/>
        <w:drawing>
          <wp:inline distT="0" distB="0" distL="0" distR="0" wp14:anchorId="0B694BB1" wp14:editId="61898537">
            <wp:extent cx="5923722" cy="3168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4871"/>
                    <a:stretch/>
                  </pic:blipFill>
                  <pic:spPr bwMode="auto">
                    <a:xfrm>
                      <a:off x="0" y="0"/>
                      <a:ext cx="5940425" cy="3176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36B02" w14:textId="77777777" w:rsidR="00F37B03" w:rsidRDefault="00F37B03" w:rsidP="00F37B03">
      <w:pPr>
        <w:spacing w:before="240" w:after="240"/>
        <w:jc w:val="center"/>
      </w:pPr>
      <w:r>
        <w:t>Рисунок 7</w:t>
      </w:r>
      <w:r w:rsidRPr="00B63340">
        <w:t xml:space="preserve">. </w:t>
      </w:r>
      <w:r>
        <w:t xml:space="preserve">Диалоговое окно </w:t>
      </w:r>
      <w:r w:rsidRPr="00B63340">
        <w:t>пользователя «</w:t>
      </w:r>
      <w:r>
        <w:t>гостиница «</w:t>
      </w:r>
      <w:r>
        <w:rPr>
          <w:lang w:val="en-US"/>
        </w:rPr>
        <w:t>Yeti</w:t>
      </w:r>
      <w:r w:rsidRPr="00F37B03">
        <w:t xml:space="preserve"> </w:t>
      </w:r>
      <w:r>
        <w:rPr>
          <w:lang w:val="en-US"/>
        </w:rPr>
        <w:t>House</w:t>
      </w:r>
      <w:r w:rsidRPr="00B63340">
        <w:t>»</w:t>
      </w:r>
      <w:r>
        <w:t xml:space="preserve">. Две таблицы с перечнем занятых номеров и информации о бронировании номера </w:t>
      </w:r>
      <w:proofErr w:type="spellStart"/>
      <w:r w:rsidR="00B131A2">
        <w:t>соотвественно</w:t>
      </w:r>
      <w:proofErr w:type="spellEnd"/>
    </w:p>
    <w:p w14:paraId="3A3CF95A" w14:textId="77777777" w:rsidR="00182067" w:rsidRDefault="00B131A2" w:rsidP="00D8788C">
      <w:pPr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Гостинице доступна инфо</w:t>
      </w:r>
      <w:r w:rsidR="00740409">
        <w:rPr>
          <w:sz w:val="28"/>
          <w:szCs w:val="28"/>
        </w:rPr>
        <w:t xml:space="preserve">рмация обо всех своих номерах, </w:t>
      </w:r>
      <w:r>
        <w:rPr>
          <w:sz w:val="28"/>
          <w:szCs w:val="28"/>
        </w:rPr>
        <w:t>бронированиях и отзыва</w:t>
      </w:r>
      <w:r w:rsidR="00740409">
        <w:rPr>
          <w:sz w:val="28"/>
          <w:szCs w:val="28"/>
        </w:rPr>
        <w:t xml:space="preserve">х при </w:t>
      </w:r>
      <w:proofErr w:type="spellStart"/>
      <w:r w:rsidR="00740409">
        <w:rPr>
          <w:sz w:val="28"/>
          <w:szCs w:val="28"/>
        </w:rPr>
        <w:t>ввдении</w:t>
      </w:r>
      <w:proofErr w:type="spellEnd"/>
      <w:r w:rsidR="00740409">
        <w:rPr>
          <w:sz w:val="28"/>
          <w:szCs w:val="28"/>
        </w:rPr>
        <w:t xml:space="preserve"> логина и пароля. </w:t>
      </w:r>
      <w:r>
        <w:rPr>
          <w:sz w:val="28"/>
          <w:szCs w:val="28"/>
        </w:rPr>
        <w:t>На стороне гостиницы введены возможности внесения новых номеров, удаления или обновления сведений о них</w:t>
      </w:r>
      <w:r w:rsidR="003F66B8">
        <w:rPr>
          <w:sz w:val="28"/>
          <w:szCs w:val="28"/>
        </w:rPr>
        <w:t xml:space="preserve"> (Рисунок 6,7).</w:t>
      </w:r>
    </w:p>
    <w:p w14:paraId="5036D26D" w14:textId="77777777" w:rsidR="00182067" w:rsidRDefault="00182067" w:rsidP="00D8788C">
      <w:pPr>
        <w:spacing w:before="240" w:after="240" w:line="360" w:lineRule="auto"/>
        <w:jc w:val="both"/>
        <w:rPr>
          <w:sz w:val="28"/>
          <w:szCs w:val="28"/>
        </w:rPr>
      </w:pPr>
    </w:p>
    <w:p w14:paraId="62338C8B" w14:textId="77777777" w:rsidR="00182067" w:rsidRDefault="00182067" w:rsidP="00D8788C">
      <w:pPr>
        <w:spacing w:before="240" w:after="240" w:line="360" w:lineRule="auto"/>
        <w:jc w:val="both"/>
        <w:rPr>
          <w:sz w:val="28"/>
          <w:szCs w:val="28"/>
        </w:rPr>
      </w:pPr>
    </w:p>
    <w:p w14:paraId="6EA38E61" w14:textId="77777777" w:rsidR="00182067" w:rsidRDefault="00182067" w:rsidP="00D8788C">
      <w:pPr>
        <w:spacing w:before="240" w:after="240" w:line="360" w:lineRule="auto"/>
        <w:jc w:val="both"/>
        <w:rPr>
          <w:sz w:val="28"/>
          <w:szCs w:val="28"/>
        </w:rPr>
      </w:pPr>
    </w:p>
    <w:p w14:paraId="139A0FEF" w14:textId="77777777" w:rsidR="00182067" w:rsidRDefault="00182067" w:rsidP="00D8788C">
      <w:pPr>
        <w:spacing w:before="240" w:after="240" w:line="360" w:lineRule="auto"/>
        <w:jc w:val="both"/>
        <w:rPr>
          <w:sz w:val="28"/>
          <w:szCs w:val="28"/>
        </w:rPr>
      </w:pPr>
    </w:p>
    <w:p w14:paraId="1861FE7F" w14:textId="77777777" w:rsidR="00182067" w:rsidRDefault="00182067" w:rsidP="00D8788C">
      <w:pPr>
        <w:spacing w:before="240" w:after="240" w:line="360" w:lineRule="auto"/>
        <w:jc w:val="both"/>
        <w:rPr>
          <w:sz w:val="28"/>
          <w:szCs w:val="28"/>
        </w:rPr>
      </w:pPr>
    </w:p>
    <w:p w14:paraId="026D0A3C" w14:textId="77777777" w:rsidR="00182067" w:rsidRDefault="00182067" w:rsidP="00D8788C">
      <w:pPr>
        <w:spacing w:before="240" w:after="240" w:line="360" w:lineRule="auto"/>
        <w:jc w:val="both"/>
        <w:rPr>
          <w:sz w:val="28"/>
          <w:szCs w:val="28"/>
        </w:rPr>
      </w:pPr>
    </w:p>
    <w:p w14:paraId="2C2E46D6" w14:textId="77777777" w:rsidR="00182067" w:rsidRDefault="00182067" w:rsidP="00D8788C">
      <w:pPr>
        <w:spacing w:before="240" w:after="240" w:line="360" w:lineRule="auto"/>
        <w:jc w:val="both"/>
        <w:rPr>
          <w:sz w:val="28"/>
          <w:szCs w:val="28"/>
        </w:rPr>
      </w:pPr>
    </w:p>
    <w:p w14:paraId="06604B93" w14:textId="77777777" w:rsidR="00182067" w:rsidRDefault="00182067" w:rsidP="00D8788C">
      <w:pPr>
        <w:spacing w:before="240" w:after="240" w:line="360" w:lineRule="auto"/>
        <w:jc w:val="both"/>
        <w:rPr>
          <w:sz w:val="28"/>
          <w:szCs w:val="28"/>
        </w:rPr>
      </w:pPr>
    </w:p>
    <w:p w14:paraId="374009FD" w14:textId="31E449AF" w:rsidR="00F15187" w:rsidRPr="00D8788C" w:rsidRDefault="00F15187" w:rsidP="00D8788C">
      <w:pPr>
        <w:spacing w:before="240" w:after="240" w:line="360" w:lineRule="auto"/>
        <w:jc w:val="both"/>
        <w:rPr>
          <w:sz w:val="28"/>
          <w:szCs w:val="28"/>
        </w:rPr>
      </w:pPr>
    </w:p>
    <w:p w14:paraId="628221A7" w14:textId="16178ABC" w:rsidR="00FD58D5" w:rsidRPr="00523BAD" w:rsidRDefault="00633B02" w:rsidP="00633B02">
      <w:pPr>
        <w:spacing w:before="240" w:after="240"/>
        <w:jc w:val="center"/>
        <w:rPr>
          <w:b/>
          <w:sz w:val="28"/>
          <w:szCs w:val="28"/>
        </w:rPr>
      </w:pPr>
      <w:bookmarkStart w:id="4" w:name="_Toc414135407"/>
      <w:bookmarkEnd w:id="0"/>
      <w:bookmarkEnd w:id="2"/>
      <w:bookmarkEnd w:id="3"/>
      <w:bookmarkEnd w:id="4"/>
      <w:r w:rsidRPr="00523BAD">
        <w:rPr>
          <w:sz w:val="28"/>
          <w:szCs w:val="28"/>
        </w:rPr>
        <w:lastRenderedPageBreak/>
        <w:t xml:space="preserve">ПРИЛОЖЕНИЕ </w:t>
      </w:r>
      <w:r>
        <w:rPr>
          <w:sz w:val="28"/>
          <w:szCs w:val="28"/>
        </w:rPr>
        <w:t>А</w:t>
      </w:r>
    </w:p>
    <w:p w14:paraId="3551EDC4" w14:textId="77777777" w:rsidR="00E150AD" w:rsidRDefault="00E150AD" w:rsidP="00633B02">
      <w:pPr>
        <w:spacing w:after="240"/>
        <w:rPr>
          <w:sz w:val="28"/>
          <w:szCs w:val="28"/>
        </w:rPr>
      </w:pPr>
      <w:r w:rsidRPr="00E150AD">
        <w:rPr>
          <w:sz w:val="28"/>
          <w:szCs w:val="28"/>
        </w:rPr>
        <w:t xml:space="preserve">ER </w:t>
      </w:r>
      <w:r>
        <w:rPr>
          <w:sz w:val="28"/>
          <w:szCs w:val="28"/>
        </w:rPr>
        <w:t>–</w:t>
      </w:r>
      <w:r w:rsidRPr="00E150AD">
        <w:rPr>
          <w:sz w:val="28"/>
          <w:szCs w:val="28"/>
        </w:rPr>
        <w:t xml:space="preserve"> диаграмма</w:t>
      </w:r>
    </w:p>
    <w:p w14:paraId="231B59D6" w14:textId="77777777" w:rsidR="00C62B81" w:rsidRDefault="00E150AD" w:rsidP="00F32EF6">
      <w:pPr>
        <w:tabs>
          <w:tab w:val="left" w:pos="9356"/>
        </w:tabs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D6814A" wp14:editId="1D2AB599">
            <wp:extent cx="6560288" cy="5294806"/>
            <wp:effectExtent l="0" t="628650" r="0" b="6108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нлайн бронирование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" b="50383"/>
                    <a:stretch/>
                  </pic:blipFill>
                  <pic:spPr bwMode="auto">
                    <a:xfrm rot="16200000">
                      <a:off x="0" y="0"/>
                      <a:ext cx="6559443" cy="52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23437" w14:textId="77777777" w:rsidR="002B05AC" w:rsidRPr="002B05AC" w:rsidRDefault="002B05AC" w:rsidP="002B05AC">
      <w:pPr>
        <w:spacing w:before="240" w:after="240"/>
        <w:jc w:val="center"/>
      </w:pPr>
      <w:r w:rsidRPr="002B05AC">
        <w:t xml:space="preserve">Рисунок А.1. ER – диаграмма БД услуг поиска и бронирования </w:t>
      </w:r>
      <w:r w:rsidR="00D34AD3" w:rsidRPr="00D34AD3">
        <w:t>гостиничных номеров</w:t>
      </w:r>
    </w:p>
    <w:p w14:paraId="4BAA1B24" w14:textId="77777777" w:rsidR="002B05AC" w:rsidRPr="00C62B81" w:rsidRDefault="002B05AC" w:rsidP="00C62B81">
      <w:pPr>
        <w:jc w:val="center"/>
        <w:rPr>
          <w:sz w:val="28"/>
          <w:szCs w:val="28"/>
        </w:rPr>
      </w:pPr>
    </w:p>
    <w:p w14:paraId="57E002FA" w14:textId="77777777" w:rsidR="002B05AC" w:rsidRDefault="002B05AC" w:rsidP="00633B02">
      <w:pPr>
        <w:spacing w:before="240" w:after="240"/>
        <w:jc w:val="center"/>
        <w:rPr>
          <w:noProof/>
          <w:sz w:val="28"/>
          <w:szCs w:val="28"/>
        </w:rPr>
      </w:pPr>
    </w:p>
    <w:p w14:paraId="47DF14ED" w14:textId="55582730" w:rsidR="002B05AC" w:rsidRDefault="002B05AC" w:rsidP="00633B02">
      <w:pPr>
        <w:spacing w:before="240" w:after="240"/>
        <w:jc w:val="center"/>
        <w:rPr>
          <w:noProof/>
          <w:sz w:val="28"/>
          <w:szCs w:val="28"/>
        </w:rPr>
      </w:pPr>
    </w:p>
    <w:p w14:paraId="54329559" w14:textId="77777777" w:rsidR="002B05AC" w:rsidRDefault="002B05AC" w:rsidP="00F32EF6">
      <w:pPr>
        <w:spacing w:before="240" w:after="240"/>
        <w:rPr>
          <w:noProof/>
          <w:sz w:val="28"/>
          <w:szCs w:val="28"/>
        </w:rPr>
      </w:pPr>
    </w:p>
    <w:p w14:paraId="33985B96" w14:textId="77777777" w:rsidR="00C62B81" w:rsidRPr="00C62B81" w:rsidRDefault="00C62B81" w:rsidP="00633B02">
      <w:pPr>
        <w:spacing w:before="240" w:after="240"/>
        <w:rPr>
          <w:noProof/>
          <w:sz w:val="28"/>
          <w:szCs w:val="28"/>
        </w:rPr>
      </w:pPr>
      <w:r w:rsidRPr="00C62B81">
        <w:rPr>
          <w:noProof/>
          <w:sz w:val="28"/>
          <w:szCs w:val="28"/>
        </w:rPr>
        <w:lastRenderedPageBreak/>
        <w:t>Даталогическая схема</w:t>
      </w:r>
    </w:p>
    <w:p w14:paraId="76FE64AD" w14:textId="77777777" w:rsidR="002B05AC" w:rsidRDefault="00C62B81" w:rsidP="00F32EF6">
      <w:pPr>
        <w:spacing w:before="240" w:after="240"/>
        <w:jc w:val="center"/>
        <w:rPr>
          <w:noProof/>
          <w:sz w:val="28"/>
          <w:szCs w:val="28"/>
        </w:rPr>
      </w:pPr>
      <w:r>
        <w:rPr>
          <w:noProof/>
          <w:szCs w:val="28"/>
        </w:rPr>
        <w:drawing>
          <wp:inline distT="0" distB="0" distL="0" distR="0" wp14:anchorId="3BC78E56" wp14:editId="71AC5F38">
            <wp:extent cx="7071700" cy="4771630"/>
            <wp:effectExtent l="0" t="1143000" r="0" b="11341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нлайн бронирование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56" b="-1297"/>
                    <a:stretch/>
                  </pic:blipFill>
                  <pic:spPr bwMode="auto">
                    <a:xfrm rot="16200000">
                      <a:off x="0" y="0"/>
                      <a:ext cx="7317815" cy="4937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9433A" w14:textId="77777777" w:rsidR="002B05AC" w:rsidRPr="002B05AC" w:rsidRDefault="00F32EF6" w:rsidP="002B05AC">
      <w:pPr>
        <w:spacing w:before="240" w:after="240"/>
        <w:jc w:val="center"/>
      </w:pPr>
      <w:r>
        <w:t>Рисунок А.2</w:t>
      </w:r>
      <w:r w:rsidR="002B05AC" w:rsidRPr="002B05AC">
        <w:t xml:space="preserve">. </w:t>
      </w:r>
      <w:proofErr w:type="spellStart"/>
      <w:r w:rsidR="002B05AC" w:rsidRPr="002B05AC">
        <w:t>Даталогическая</w:t>
      </w:r>
      <w:proofErr w:type="spellEnd"/>
      <w:r w:rsidR="002B05AC" w:rsidRPr="002B05AC">
        <w:t xml:space="preserve"> схема</w:t>
      </w:r>
      <w:r w:rsidR="002B05AC">
        <w:t xml:space="preserve"> </w:t>
      </w:r>
      <w:r w:rsidR="002B05AC" w:rsidRPr="002B05AC">
        <w:t xml:space="preserve">БД услуг поиска и бронирования </w:t>
      </w:r>
      <w:r w:rsidR="00D34AD3" w:rsidRPr="00D34AD3">
        <w:t>гостиничных номеров</w:t>
      </w:r>
    </w:p>
    <w:p w14:paraId="1944BDA6" w14:textId="77777777" w:rsidR="002B05AC" w:rsidRDefault="002B05AC" w:rsidP="00633B02">
      <w:pPr>
        <w:spacing w:before="240" w:after="240"/>
        <w:jc w:val="center"/>
        <w:rPr>
          <w:noProof/>
          <w:sz w:val="28"/>
          <w:szCs w:val="28"/>
        </w:rPr>
      </w:pPr>
    </w:p>
    <w:p w14:paraId="7D2C37E8" w14:textId="77777777" w:rsidR="002B05AC" w:rsidRDefault="002B05AC" w:rsidP="00633B02">
      <w:pPr>
        <w:spacing w:before="240" w:after="240"/>
        <w:jc w:val="center"/>
        <w:rPr>
          <w:noProof/>
          <w:sz w:val="28"/>
          <w:szCs w:val="28"/>
        </w:rPr>
      </w:pPr>
    </w:p>
    <w:p w14:paraId="2469BEBC" w14:textId="64947505" w:rsidR="002B05AC" w:rsidRDefault="002B05AC" w:rsidP="00F32EF6">
      <w:pPr>
        <w:spacing w:before="240" w:after="240"/>
        <w:jc w:val="center"/>
        <w:rPr>
          <w:noProof/>
          <w:sz w:val="28"/>
          <w:szCs w:val="28"/>
        </w:rPr>
      </w:pPr>
    </w:p>
    <w:p w14:paraId="07C70B17" w14:textId="77777777" w:rsidR="00C62B81" w:rsidRPr="00F32EF6" w:rsidRDefault="00633B02" w:rsidP="00633B02">
      <w:pPr>
        <w:spacing w:before="240" w:after="24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ПР</w:t>
      </w:r>
      <w:r w:rsidR="00F32EF6">
        <w:rPr>
          <w:noProof/>
          <w:sz w:val="28"/>
          <w:szCs w:val="28"/>
        </w:rPr>
        <w:t>ИЛОЖЕНИЕ Б</w:t>
      </w:r>
    </w:p>
    <w:p w14:paraId="7A012E32" w14:textId="77777777" w:rsidR="00633B02" w:rsidRPr="00633B02" w:rsidRDefault="00F32EF6" w:rsidP="00633B02">
      <w:pPr>
        <w:spacing w:before="240" w:after="240"/>
        <w:rPr>
          <w:noProof/>
          <w:sz w:val="28"/>
          <w:szCs w:val="28"/>
        </w:rPr>
      </w:pPr>
      <w:r>
        <w:rPr>
          <w:noProof/>
          <w:sz w:val="28"/>
          <w:szCs w:val="28"/>
        </w:rPr>
        <w:t>Листинг Б</w:t>
      </w:r>
      <w:r w:rsidR="00633B02">
        <w:rPr>
          <w:noProof/>
          <w:sz w:val="28"/>
          <w:szCs w:val="28"/>
        </w:rPr>
        <w:t xml:space="preserve">.1 - </w:t>
      </w:r>
      <w:r w:rsidR="00C62B81" w:rsidRPr="00C62B81">
        <w:rPr>
          <w:noProof/>
          <w:sz w:val="28"/>
          <w:szCs w:val="28"/>
        </w:rPr>
        <w:t xml:space="preserve">Код базы данных в </w:t>
      </w:r>
      <w:r w:rsidR="00C62B81" w:rsidRPr="00C62B81">
        <w:rPr>
          <w:noProof/>
          <w:sz w:val="28"/>
          <w:szCs w:val="28"/>
          <w:lang w:val="en-US"/>
        </w:rPr>
        <w:t>PostgreSQL</w:t>
      </w:r>
    </w:p>
    <w:p w14:paraId="1A5620E3" w14:textId="77777777" w:rsidR="00C62B81" w:rsidRPr="00633B02" w:rsidRDefault="00C62B81" w:rsidP="002B05AC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CREATE TABLE if not exists hotel</w:t>
      </w:r>
      <w:r w:rsidR="002B05AC" w:rsidRPr="002B05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–- 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отношение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«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Гостиница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>»</w:t>
      </w:r>
    </w:p>
    <w:p w14:paraId="75386D84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id_hotel serial PRIMARY KEY,</w:t>
      </w:r>
    </w:p>
    <w:p w14:paraId="10CE64FB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name_hotel character varying(50) NOT NULL,</w:t>
      </w:r>
    </w:p>
    <w:p w14:paraId="5904A6C2" w14:textId="2E5A32B5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adress character varying(50) NOT NULL,</w:t>
      </w:r>
    </w:p>
    <w:p w14:paraId="227E3573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phone_hotel character varying(20) NOT NULL,</w:t>
      </w:r>
    </w:p>
    <w:p w14:paraId="5ED52F81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email_hotel character varying(30) DEFAULT '</w:t>
      </w:r>
      <w:r w:rsidRPr="00633B02">
        <w:rPr>
          <w:rFonts w:ascii="Courier New" w:hAnsi="Courier New" w:cs="Courier New"/>
          <w:noProof/>
          <w:sz w:val="20"/>
          <w:szCs w:val="20"/>
        </w:rPr>
        <w:t>не</w:t>
      </w: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33B02">
        <w:rPr>
          <w:rFonts w:ascii="Courier New" w:hAnsi="Courier New" w:cs="Courier New"/>
          <w:noProof/>
          <w:sz w:val="20"/>
          <w:szCs w:val="20"/>
        </w:rPr>
        <w:t>указан</w:t>
      </w: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',</w:t>
      </w:r>
    </w:p>
    <w:p w14:paraId="338C4094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headname character varying(30) NOT NULL,</w:t>
      </w:r>
    </w:p>
    <w:p w14:paraId="26964A01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category character varying(30) DEFAULT '</w:t>
      </w:r>
      <w:r w:rsidRPr="00633B02">
        <w:rPr>
          <w:rFonts w:ascii="Courier New" w:hAnsi="Courier New" w:cs="Courier New"/>
          <w:noProof/>
          <w:sz w:val="20"/>
          <w:szCs w:val="20"/>
        </w:rPr>
        <w:t>не</w:t>
      </w: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33B02">
        <w:rPr>
          <w:rFonts w:ascii="Courier New" w:hAnsi="Courier New" w:cs="Courier New"/>
          <w:noProof/>
          <w:sz w:val="20"/>
          <w:szCs w:val="20"/>
        </w:rPr>
        <w:t>указана</w:t>
      </w: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',</w:t>
      </w:r>
    </w:p>
    <w:p w14:paraId="6EA1D2D7" w14:textId="77777777" w:rsidR="00C62B81" w:rsidRPr="008B2B3F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type_hotel character varying(30) DEFAULT '</w:t>
      </w:r>
      <w:r w:rsidRPr="00633B02">
        <w:rPr>
          <w:rFonts w:ascii="Courier New" w:hAnsi="Courier New" w:cs="Courier New"/>
          <w:noProof/>
          <w:sz w:val="20"/>
          <w:szCs w:val="20"/>
        </w:rPr>
        <w:t>не</w:t>
      </w: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33B02">
        <w:rPr>
          <w:rFonts w:ascii="Courier New" w:hAnsi="Courier New" w:cs="Courier New"/>
          <w:noProof/>
          <w:sz w:val="20"/>
          <w:szCs w:val="20"/>
        </w:rPr>
        <w:t>указан</w:t>
      </w: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');</w:t>
      </w:r>
    </w:p>
    <w:p w14:paraId="51227113" w14:textId="77777777" w:rsidR="002B05AC" w:rsidRPr="008B2B3F" w:rsidRDefault="002B05AC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158C031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CREATE TABLE if not exists feedback</w:t>
      </w:r>
      <w:r w:rsidR="002B05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–- 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отношение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«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Отзыв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>»</w:t>
      </w:r>
    </w:p>
    <w:p w14:paraId="34D1ECEC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hotel integer not null,</w:t>
      </w:r>
    </w:p>
    <w:p w14:paraId="747ADA65" w14:textId="77777777" w:rsidR="00C62B81" w:rsidRPr="00633B02" w:rsidRDefault="00740409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text_feedback</w:t>
      </w:r>
      <w:r w:rsidR="00C62B81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character varying(100) not null,</w:t>
      </w:r>
    </w:p>
    <w:p w14:paraId="28194B88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person character varying(30) not null,</w:t>
      </w:r>
    </w:p>
    <w:p w14:paraId="6D73572D" w14:textId="77777777" w:rsidR="00C62B81" w:rsidRPr="00633B02" w:rsidRDefault="00740409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date_feedback date </w:t>
      </w:r>
      <w:r w:rsidR="00C62B81" w:rsidRPr="00633B02">
        <w:rPr>
          <w:rFonts w:ascii="Courier New" w:hAnsi="Courier New" w:cs="Courier New"/>
          <w:noProof/>
          <w:sz w:val="20"/>
          <w:szCs w:val="20"/>
          <w:lang w:val="en-US"/>
        </w:rPr>
        <w:t>not null,</w:t>
      </w:r>
    </w:p>
    <w:p w14:paraId="7CE45114" w14:textId="77777777" w:rsidR="00C62B81" w:rsidRPr="008B2B3F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FOREIGN KEY (hotel) REFERENCES hotel (id_hotel) ON DELETE CASCADE</w:t>
      </w:r>
      <w:r w:rsidR="00CD730E" w:rsidRPr="00633B02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5E0776A8" w14:textId="77777777" w:rsidR="002B05AC" w:rsidRPr="008B2B3F" w:rsidRDefault="002B05AC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F5FF7C0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CREATE TABLE if not exists service_hotel</w:t>
      </w:r>
      <w:r w:rsidR="002B05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="002B05AC" w:rsidRPr="002B05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–- 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отношение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«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Услуги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гостиницы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>»</w:t>
      </w:r>
    </w:p>
    <w:p w14:paraId="7FB07017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id_service_hotel serial PRIMARY KEY,</w:t>
      </w:r>
    </w:p>
    <w:p w14:paraId="2EC91F6A" w14:textId="77777777" w:rsidR="00C62B81" w:rsidRPr="008B2B3F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serv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>ices_hotel character varying(40</w:t>
      </w: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14:paraId="74C6DF20" w14:textId="77777777" w:rsidR="002B05AC" w:rsidRPr="008B2B3F" w:rsidRDefault="002B05AC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C6AC29E" w14:textId="77777777" w:rsidR="00C62B81" w:rsidRPr="002B05AC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CREATE TABLE if not exists service_rendered_hotel</w:t>
      </w:r>
      <w:r w:rsidR="002B05AC" w:rsidRPr="00633B02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="002B05AC" w:rsidRPr="002B05AC">
        <w:rPr>
          <w:rFonts w:ascii="Courier New" w:hAnsi="Courier New" w:cs="Courier New"/>
          <w:noProof/>
          <w:sz w:val="20"/>
          <w:szCs w:val="20"/>
          <w:lang w:val="en-US"/>
        </w:rPr>
        <w:t xml:space="preserve"> /*</w:t>
      </w:r>
      <w:r w:rsidR="00284118" w:rsidRPr="002B05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отношение</w:t>
      </w:r>
      <w:r w:rsidR="00284118" w:rsidRPr="002B05AC">
        <w:rPr>
          <w:rFonts w:ascii="Courier New" w:hAnsi="Courier New" w:cs="Courier New"/>
          <w:noProof/>
          <w:sz w:val="20"/>
          <w:szCs w:val="20"/>
          <w:lang w:val="en-US"/>
        </w:rPr>
        <w:t xml:space="preserve"> «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Оказание</w:t>
      </w:r>
      <w:r w:rsidR="00284118" w:rsidRPr="002B05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услуг</w:t>
      </w:r>
      <w:r w:rsidR="00284118" w:rsidRPr="002B05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гостиницей</w:t>
      </w:r>
      <w:r w:rsidR="00284118" w:rsidRPr="002B05AC">
        <w:rPr>
          <w:rFonts w:ascii="Courier New" w:hAnsi="Courier New" w:cs="Courier New"/>
          <w:noProof/>
          <w:sz w:val="20"/>
          <w:szCs w:val="20"/>
          <w:lang w:val="en-US"/>
        </w:rPr>
        <w:t>»</w:t>
      </w:r>
      <w:r w:rsidR="002B05AC" w:rsidRPr="002B05AC">
        <w:rPr>
          <w:rFonts w:ascii="Courier New" w:hAnsi="Courier New" w:cs="Courier New"/>
          <w:noProof/>
          <w:sz w:val="20"/>
          <w:szCs w:val="20"/>
          <w:lang w:val="en-US"/>
        </w:rPr>
        <w:t>*/</w:t>
      </w:r>
    </w:p>
    <w:p w14:paraId="76B8E1C4" w14:textId="77777777" w:rsidR="00C62B81" w:rsidRPr="008B2B3F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service</w:t>
      </w:r>
      <w:r w:rsidRPr="008B2B3F">
        <w:rPr>
          <w:rFonts w:ascii="Courier New" w:hAnsi="Courier New" w:cs="Courier New"/>
          <w:noProof/>
          <w:sz w:val="20"/>
          <w:szCs w:val="20"/>
          <w:lang w:val="en-US"/>
        </w:rPr>
        <w:t>_</w:t>
      </w: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hotel</w:t>
      </w:r>
      <w:r w:rsidRPr="008B2B3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integer</w:t>
      </w:r>
      <w:r w:rsidRPr="008B2B3F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14:paraId="2DBA0926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hotel integer,</w:t>
      </w:r>
    </w:p>
    <w:p w14:paraId="54FDD4D7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FOREIGN KEY (hotel) REFERENCES hotel (id_hotel) ON DELETE CASCADE,</w:t>
      </w:r>
    </w:p>
    <w:p w14:paraId="28DB145F" w14:textId="77777777" w:rsidR="00C62B81" w:rsidRPr="008B2B3F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FOREIGN KEY (service_hotel) REFERENCES service_hotel (id_service_hotel) ON DELETE CASCADE</w:t>
      </w:r>
      <w:r w:rsidR="00CD730E" w:rsidRPr="00633B02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77A9594C" w14:textId="77777777" w:rsidR="002B05AC" w:rsidRPr="008B2B3F" w:rsidRDefault="002B05AC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6D3C22E" w14:textId="77777777" w:rsidR="00C62B81" w:rsidRPr="002B05AC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CREATE TABLE if not exists room</w:t>
      </w:r>
      <w:r w:rsidR="002B05AC">
        <w:rPr>
          <w:rFonts w:ascii="Courier New" w:hAnsi="Courier New" w:cs="Courier New"/>
          <w:noProof/>
          <w:sz w:val="20"/>
          <w:szCs w:val="20"/>
          <w:lang w:val="en-US"/>
        </w:rPr>
        <w:t xml:space="preserve">( 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–- 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отношение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«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Номер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>»</w:t>
      </w:r>
    </w:p>
    <w:p w14:paraId="74CD2511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id_room serial PRIMARY KEY,</w:t>
      </w:r>
    </w:p>
    <w:p w14:paraId="7D13EC84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price money not null,</w:t>
      </w:r>
    </w:p>
    <w:p w14:paraId="0065812A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status boolean not null,</w:t>
      </w:r>
    </w:p>
    <w:p w14:paraId="5118C973" w14:textId="77777777" w:rsidR="00C62B81" w:rsidRPr="00633B02" w:rsidRDefault="00740409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location </w:t>
      </w:r>
      <w:r w:rsidR="00C62B81" w:rsidRPr="00633B02">
        <w:rPr>
          <w:rFonts w:ascii="Courier New" w:hAnsi="Courier New" w:cs="Courier New"/>
          <w:noProof/>
          <w:sz w:val="20"/>
          <w:szCs w:val="20"/>
          <w:lang w:val="en-US"/>
        </w:rPr>
        <w:t>character varying(30) NOT NULL,</w:t>
      </w:r>
    </w:p>
    <w:p w14:paraId="3EF52C87" w14:textId="77777777" w:rsidR="00C62B81" w:rsidRPr="00633B02" w:rsidRDefault="00740409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level</w:t>
      </w:r>
      <w:r w:rsidR="00C62B81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character varying(30) DEFAULT '</w:t>
      </w:r>
      <w:r w:rsidR="00C62B81" w:rsidRPr="00633B02">
        <w:rPr>
          <w:rFonts w:ascii="Courier New" w:hAnsi="Courier New" w:cs="Courier New"/>
          <w:noProof/>
          <w:sz w:val="20"/>
          <w:szCs w:val="20"/>
        </w:rPr>
        <w:t>не</w:t>
      </w:r>
      <w:r w:rsidR="00C62B81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C62B81" w:rsidRPr="00633B02">
        <w:rPr>
          <w:rFonts w:ascii="Courier New" w:hAnsi="Courier New" w:cs="Courier New"/>
          <w:noProof/>
          <w:sz w:val="20"/>
          <w:szCs w:val="20"/>
        </w:rPr>
        <w:t>указан</w:t>
      </w:r>
      <w:r w:rsidR="00C62B81" w:rsidRPr="00633B02">
        <w:rPr>
          <w:rFonts w:ascii="Courier New" w:hAnsi="Courier New" w:cs="Courier New"/>
          <w:noProof/>
          <w:sz w:val="20"/>
          <w:szCs w:val="20"/>
          <w:lang w:val="en-US"/>
        </w:rPr>
        <w:t>',</w:t>
      </w:r>
    </w:p>
    <w:p w14:paraId="5EBA008C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hotel integer,</w:t>
      </w:r>
    </w:p>
    <w:p w14:paraId="20B3DBF8" w14:textId="77777777" w:rsidR="00C62B81" w:rsidRPr="008B2B3F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FOREIGN KEY (hotel) REFERENCES hotel (id_hotel) ON DELETE CASCADE);</w:t>
      </w:r>
    </w:p>
    <w:p w14:paraId="2F0A7C28" w14:textId="77777777" w:rsidR="002B05AC" w:rsidRPr="008B2B3F" w:rsidRDefault="002B05AC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049D3D0" w14:textId="77777777" w:rsidR="00C62B81" w:rsidRPr="002B05AC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CREATE TABLE if not exists service_room</w:t>
      </w:r>
      <w:r w:rsidR="002B05AC" w:rsidRPr="002B05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–- 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отношение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«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Услуги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номера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>»</w:t>
      </w:r>
    </w:p>
    <w:p w14:paraId="6B4F9EC3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id_service_room serial PRIMARY KEY,</w:t>
      </w:r>
    </w:p>
    <w:p w14:paraId="688A94A0" w14:textId="77777777" w:rsidR="00C62B81" w:rsidRPr="008B2B3F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serv</w:t>
      </w:r>
      <w:r w:rsidR="00740409">
        <w:rPr>
          <w:rFonts w:ascii="Courier New" w:hAnsi="Courier New" w:cs="Courier New"/>
          <w:noProof/>
          <w:sz w:val="20"/>
          <w:szCs w:val="20"/>
          <w:lang w:val="en-US"/>
        </w:rPr>
        <w:t>ices_room</w:t>
      </w:r>
      <w:r w:rsidR="00E31CC6">
        <w:rPr>
          <w:rFonts w:ascii="Courier New" w:hAnsi="Courier New" w:cs="Courier New"/>
          <w:noProof/>
          <w:sz w:val="20"/>
          <w:szCs w:val="20"/>
          <w:lang w:val="en-US"/>
        </w:rPr>
        <w:t xml:space="preserve"> character varying(40</w:t>
      </w: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14:paraId="2774ACA5" w14:textId="77777777" w:rsidR="002B05AC" w:rsidRPr="008B2B3F" w:rsidRDefault="002B05AC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2100CB5" w14:textId="77777777" w:rsidR="00C62B81" w:rsidRPr="002B05AC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CREATE TABLE if not exists service_rendered_room</w:t>
      </w:r>
      <w:r w:rsidR="002B05AC" w:rsidRPr="002B05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="002B05A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B05AC" w:rsidRPr="002B05AC">
        <w:rPr>
          <w:rFonts w:ascii="Courier New" w:hAnsi="Courier New" w:cs="Courier New"/>
          <w:noProof/>
          <w:sz w:val="20"/>
          <w:szCs w:val="20"/>
          <w:lang w:val="en-US"/>
        </w:rPr>
        <w:t>/*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отношение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«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Оказание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услуг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номером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>»</w:t>
      </w:r>
      <w:r w:rsidR="002B05AC" w:rsidRPr="002B05AC">
        <w:rPr>
          <w:rFonts w:ascii="Courier New" w:hAnsi="Courier New" w:cs="Courier New"/>
          <w:noProof/>
          <w:sz w:val="20"/>
          <w:szCs w:val="20"/>
          <w:lang w:val="en-US"/>
        </w:rPr>
        <w:t>*/</w:t>
      </w:r>
    </w:p>
    <w:p w14:paraId="7CC462A1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service_room integer,</w:t>
      </w:r>
    </w:p>
    <w:p w14:paraId="1508A364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room integer,</w:t>
      </w:r>
    </w:p>
    <w:p w14:paraId="0770F232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FOREIGN KEY (room) REFERENCES room (id_room) ON DELETE CASCADE,</w:t>
      </w:r>
    </w:p>
    <w:p w14:paraId="13082ADA" w14:textId="77777777" w:rsidR="00C62B81" w:rsidRPr="008B2B3F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FOREIGN KEY (service_room) REFERENCES service_room (id_service_room) ON DELETE CASCADE);</w:t>
      </w:r>
    </w:p>
    <w:p w14:paraId="3B60B9FF" w14:textId="77777777" w:rsidR="002B05AC" w:rsidRPr="008B2B3F" w:rsidRDefault="002B05AC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8CC4C73" w14:textId="77777777" w:rsidR="00C62B81" w:rsidRPr="002B05AC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CREATE TABLE if not exists log_in</w:t>
      </w:r>
      <w:r w:rsidR="002B05AC" w:rsidRPr="002B05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–- 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отношение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«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Логин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и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пароль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гостиницы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>»</w:t>
      </w:r>
    </w:p>
    <w:p w14:paraId="209D7EF8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hotel integer not null,</w:t>
      </w:r>
    </w:p>
    <w:p w14:paraId="551CA37E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login_hotel character varying(20) not null,</w:t>
      </w:r>
    </w:p>
    <w:p w14:paraId="46B909D7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password_hotel character varying(20) not null,</w:t>
      </w:r>
    </w:p>
    <w:p w14:paraId="43BB5A9E" w14:textId="77777777" w:rsidR="00C62B81" w:rsidRPr="008B2B3F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FOREIGN KEY (hotel) REFERENCES hotel (id_hotel) ON DELETE CASCADE);</w:t>
      </w:r>
    </w:p>
    <w:p w14:paraId="05902D41" w14:textId="77777777" w:rsidR="002B05AC" w:rsidRPr="008B2B3F" w:rsidRDefault="002B05AC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724BF87" w14:textId="77777777" w:rsidR="00C62B81" w:rsidRPr="002B05AC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CREATE TABLE if not exists customer</w:t>
      </w:r>
      <w:r w:rsidR="002B05AC" w:rsidRPr="002B05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–- 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отношение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«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Клиент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>»</w:t>
      </w:r>
    </w:p>
    <w:p w14:paraId="27D45844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id_customer serial PRIMARY KEY,</w:t>
      </w:r>
    </w:p>
    <w:p w14:paraId="184AE15A" w14:textId="77777777" w:rsidR="00AB0AE3" w:rsidRPr="00B14CC1" w:rsidRDefault="00AB0AE3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BB3F976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firstname character varying(20) not null,</w:t>
      </w:r>
    </w:p>
    <w:p w14:paraId="1275ED73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lastname character varying(20) not null,</w:t>
      </w:r>
    </w:p>
    <w:p w14:paraId="5123167D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patronymic character varying(20) DEFAULT '</w:t>
      </w:r>
      <w:r w:rsidRPr="00633B02">
        <w:rPr>
          <w:rFonts w:ascii="Courier New" w:hAnsi="Courier New" w:cs="Courier New"/>
          <w:noProof/>
          <w:sz w:val="20"/>
          <w:szCs w:val="20"/>
        </w:rPr>
        <w:t>не</w:t>
      </w: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33B02">
        <w:rPr>
          <w:rFonts w:ascii="Courier New" w:hAnsi="Courier New" w:cs="Courier New"/>
          <w:noProof/>
          <w:sz w:val="20"/>
          <w:szCs w:val="20"/>
        </w:rPr>
        <w:t>указан</w:t>
      </w: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',</w:t>
      </w:r>
    </w:p>
    <w:p w14:paraId="4A229EB7" w14:textId="77777777" w:rsidR="00C62B81" w:rsidRPr="00633B02" w:rsidRDefault="00740409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phone_customer</w:t>
      </w:r>
      <w:r w:rsidR="00C62B81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character varying(20) not null,</w:t>
      </w:r>
    </w:p>
    <w:p w14:paraId="2D2F9C23" w14:textId="77777777" w:rsidR="00C62B81" w:rsidRPr="00633B02" w:rsidRDefault="00740409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email_customer</w:t>
      </w:r>
      <w:r w:rsidR="00C62B81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character varying(30) not null,</w:t>
      </w:r>
    </w:p>
    <w:p w14:paraId="1685B366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citizenship character varying(30),</w:t>
      </w:r>
    </w:p>
    <w:p w14:paraId="22400AE0" w14:textId="77777777" w:rsidR="00C62B81" w:rsidRPr="008B2B3F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bankcard character varying(30));</w:t>
      </w:r>
    </w:p>
    <w:p w14:paraId="0DEDFD68" w14:textId="77777777" w:rsidR="002B05AC" w:rsidRPr="008B2B3F" w:rsidRDefault="002B05AC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E1F43F0" w14:textId="77777777" w:rsidR="00C62B81" w:rsidRPr="002B05AC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CREATE TABLE if not exists booking</w:t>
      </w:r>
      <w:r w:rsidR="002B05AC" w:rsidRPr="002B05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–- 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отношение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«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Бронирование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>»</w:t>
      </w:r>
    </w:p>
    <w:p w14:paraId="107E4121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id_booking serial PRIMARY KEY,</w:t>
      </w:r>
    </w:p>
    <w:p w14:paraId="56955B0A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arrivaldate date not null,</w:t>
      </w:r>
    </w:p>
    <w:p w14:paraId="3AD2767C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datedeparture date not null,</w:t>
      </w:r>
    </w:p>
    <w:p w14:paraId="37184372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customer integer,</w:t>
      </w:r>
    </w:p>
    <w:p w14:paraId="38E0426F" w14:textId="4D9EEA6F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room integer,</w:t>
      </w:r>
    </w:p>
    <w:p w14:paraId="0E6163E2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FOREIGN KEY (room) REFERENCES room (id_room) ON DELETE CASCADE,</w:t>
      </w:r>
    </w:p>
    <w:p w14:paraId="49419A7C" w14:textId="77777777" w:rsidR="00C62B81" w:rsidRPr="008B2B3F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FOREIGN KEY (customer) REFERENCES customer (id_customer) ON DELETE CASCADE);</w:t>
      </w:r>
    </w:p>
    <w:p w14:paraId="74D06887" w14:textId="77777777" w:rsidR="002B05AC" w:rsidRPr="008B2B3F" w:rsidRDefault="002B05AC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A46E8F1" w14:textId="77777777" w:rsidR="00C62B81" w:rsidRPr="002B05AC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CREATE TABLE if not exists payment</w:t>
      </w:r>
      <w:r w:rsidR="002B05AC" w:rsidRPr="002B05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–- 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отношение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«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Платеж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>»</w:t>
      </w:r>
    </w:p>
    <w:p w14:paraId="0D6366F5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id_payment serial PRIMARY KEY,</w:t>
      </w:r>
    </w:p>
    <w:p w14:paraId="39716CCB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paymentmethod character varying(30),</w:t>
      </w:r>
    </w:p>
    <w:p w14:paraId="4F676C88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bill money not null,</w:t>
      </w:r>
    </w:p>
    <w:p w14:paraId="4DBB6D81" w14:textId="77777777" w:rsidR="00C62B81" w:rsidRPr="00633B02" w:rsidRDefault="00740409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date_payment</w:t>
      </w:r>
      <w:r w:rsidR="00C62B81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date not null,</w:t>
      </w:r>
    </w:p>
    <w:p w14:paraId="2A64CE5F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booking integer,</w:t>
      </w:r>
    </w:p>
    <w:p w14:paraId="784DEA8D" w14:textId="77777777" w:rsidR="00C62B81" w:rsidRPr="008B2B3F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FOREIGN KEY (booking) REFERENCES booking (id_booking) ON DELETE CASCADE);</w:t>
      </w:r>
    </w:p>
    <w:p w14:paraId="602C0D78" w14:textId="77777777" w:rsidR="002B05AC" w:rsidRPr="008B2B3F" w:rsidRDefault="002B05AC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50DA451" w14:textId="77777777" w:rsidR="00C62B81" w:rsidRPr="002B05AC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CREATE TABLE if not exists temper</w:t>
      </w:r>
      <w:r w:rsidR="002B05AC" w:rsidRPr="002B05A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–- 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отношение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«</w:t>
      </w:r>
      <w:r w:rsidR="00284118" w:rsidRPr="00633B02">
        <w:rPr>
          <w:rFonts w:ascii="Courier New" w:hAnsi="Courier New" w:cs="Courier New"/>
          <w:noProof/>
          <w:sz w:val="20"/>
          <w:szCs w:val="20"/>
        </w:rPr>
        <w:t>Восстановление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>»</w:t>
      </w:r>
    </w:p>
    <w:p w14:paraId="4765643C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Id SERIAL PRIMARY KEY,</w:t>
      </w:r>
    </w:p>
    <w:p w14:paraId="17C31D1A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tim timestamp,</w:t>
      </w:r>
    </w:p>
    <w:p w14:paraId="334036FA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tablename CHARACTER VARYING(30),</w:t>
      </w:r>
    </w:p>
    <w:p w14:paraId="4189E811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operation CHARACTER VARYING(6),</w:t>
      </w:r>
    </w:p>
    <w:p w14:paraId="6298A672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idtb integer,</w:t>
      </w:r>
    </w:p>
    <w:p w14:paraId="15364E31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name character varying(50),</w:t>
      </w:r>
    </w:p>
    <w:p w14:paraId="5F625B0E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adress character varying(50),</w:t>
      </w:r>
    </w:p>
    <w:p w14:paraId="5B4C1D33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phone character varying(20),</w:t>
      </w:r>
    </w:p>
    <w:p w14:paraId="120903B3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email character varying(30),</w:t>
      </w:r>
    </w:p>
    <w:p w14:paraId="7EDF9927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headname character varying(30),</w:t>
      </w:r>
    </w:p>
    <w:p w14:paraId="63037709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category character varying(30),</w:t>
      </w:r>
    </w:p>
    <w:p w14:paraId="16FA7681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type character varying(30),</w:t>
      </w:r>
    </w:p>
    <w:p w14:paraId="21A0EB5D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services character varying(40),</w:t>
      </w:r>
    </w:p>
    <w:p w14:paraId="3572009D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refer integer,</w:t>
      </w:r>
    </w:p>
    <w:p w14:paraId="718E58DB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price money,</w:t>
      </w:r>
    </w:p>
    <w:p w14:paraId="7CF3B0E2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status boolean,</w:t>
      </w:r>
    </w:p>
    <w:p w14:paraId="2BD5BA86" w14:textId="77777777" w:rsidR="00C62B81" w:rsidRPr="00633B02" w:rsidRDefault="00740409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location</w:t>
      </w:r>
      <w:r w:rsidR="00C62B81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character varying(30),</w:t>
      </w:r>
    </w:p>
    <w:p w14:paraId="41617A3A" w14:textId="77777777" w:rsidR="00964BB5" w:rsidRPr="008B2B3F" w:rsidRDefault="00C62B81" w:rsidP="003531AB">
      <w:pPr>
        <w:rPr>
          <w:rFonts w:ascii="Courier New" w:hAnsi="Courier New" w:cs="Courier New"/>
          <w:noProof/>
          <w:sz w:val="20"/>
          <w:szCs w:val="20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level</w:t>
      </w:r>
      <w:r w:rsidR="00740409" w:rsidRPr="008B2B3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character</w:t>
      </w:r>
      <w:r w:rsidRPr="008B2B3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varying</w:t>
      </w:r>
      <w:r w:rsidRPr="008B2B3F">
        <w:rPr>
          <w:rFonts w:ascii="Courier New" w:hAnsi="Courier New" w:cs="Courier New"/>
          <w:noProof/>
          <w:sz w:val="20"/>
          <w:szCs w:val="20"/>
        </w:rPr>
        <w:t>(30));</w:t>
      </w:r>
      <w:r w:rsidRPr="008B2B3F">
        <w:rPr>
          <w:rFonts w:ascii="Courier New" w:hAnsi="Courier New" w:cs="Courier New"/>
          <w:noProof/>
          <w:sz w:val="20"/>
          <w:szCs w:val="20"/>
        </w:rPr>
        <w:tab/>
      </w:r>
    </w:p>
    <w:p w14:paraId="539ACADA" w14:textId="77777777" w:rsidR="002B05AC" w:rsidRPr="008B2B3F" w:rsidRDefault="002B05AC" w:rsidP="003531AB">
      <w:pPr>
        <w:rPr>
          <w:rFonts w:ascii="Courier New" w:hAnsi="Courier New" w:cs="Courier New"/>
          <w:noProof/>
          <w:sz w:val="20"/>
          <w:szCs w:val="20"/>
        </w:rPr>
      </w:pPr>
    </w:p>
    <w:p w14:paraId="7464E77B" w14:textId="77777777" w:rsidR="00C62B81" w:rsidRPr="002B05AC" w:rsidRDefault="002B05AC" w:rsidP="003531A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/* </w:t>
      </w:r>
      <w:r w:rsidR="00964BB5" w:rsidRPr="00633B02">
        <w:rPr>
          <w:rFonts w:ascii="Courier New" w:hAnsi="Courier New" w:cs="Courier New"/>
          <w:noProof/>
          <w:sz w:val="20"/>
          <w:szCs w:val="20"/>
        </w:rPr>
        <w:t>функция для сохранений старых записей в отношение «Восстановление» при изменениях в таблицах: «Гостиница», «Номер»,«Услуги гостиницы», «Услуги номера», «Оказание услуг гостиницей»,</w:t>
      </w:r>
      <w:r w:rsidR="00964BB5" w:rsidRPr="002B05AC">
        <w:rPr>
          <w:rFonts w:ascii="Courier New" w:hAnsi="Courier New" w:cs="Courier New"/>
          <w:noProof/>
          <w:sz w:val="20"/>
          <w:szCs w:val="20"/>
        </w:rPr>
        <w:t>«</w:t>
      </w:r>
      <w:r w:rsidR="00964BB5" w:rsidRPr="00633B02">
        <w:rPr>
          <w:rFonts w:ascii="Courier New" w:hAnsi="Courier New" w:cs="Courier New"/>
          <w:noProof/>
          <w:sz w:val="20"/>
          <w:szCs w:val="20"/>
        </w:rPr>
        <w:t>Оказание</w:t>
      </w:r>
      <w:r w:rsidR="00964BB5" w:rsidRPr="002B05A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64BB5" w:rsidRPr="00633B02">
        <w:rPr>
          <w:rFonts w:ascii="Courier New" w:hAnsi="Courier New" w:cs="Courier New"/>
          <w:noProof/>
          <w:sz w:val="20"/>
          <w:szCs w:val="20"/>
        </w:rPr>
        <w:t>услуг</w:t>
      </w:r>
      <w:r w:rsidR="00964BB5" w:rsidRPr="002B05A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64BB5" w:rsidRPr="00633B02">
        <w:rPr>
          <w:rFonts w:ascii="Courier New" w:hAnsi="Courier New" w:cs="Courier New"/>
          <w:noProof/>
          <w:sz w:val="20"/>
          <w:szCs w:val="20"/>
        </w:rPr>
        <w:t>номером</w:t>
      </w:r>
      <w:r>
        <w:rPr>
          <w:rFonts w:ascii="Courier New" w:hAnsi="Courier New" w:cs="Courier New"/>
          <w:noProof/>
          <w:sz w:val="20"/>
          <w:szCs w:val="20"/>
        </w:rPr>
        <w:t>» */</w:t>
      </w:r>
    </w:p>
    <w:p w14:paraId="5E11552A" w14:textId="77777777" w:rsidR="00C62B81" w:rsidRPr="00633B02" w:rsidRDefault="00740409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CREATE OR REPLACE FUNCTION </w:t>
      </w:r>
      <w:r w:rsidR="00C62B81" w:rsidRPr="00633B02">
        <w:rPr>
          <w:rFonts w:ascii="Courier New" w:hAnsi="Courier New" w:cs="Courier New"/>
          <w:noProof/>
          <w:sz w:val="20"/>
          <w:szCs w:val="20"/>
          <w:lang w:val="en-US"/>
        </w:rPr>
        <w:t>process_with_tables()</w:t>
      </w:r>
      <w:r w:rsidR="00284118"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59FD1348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RETURNS TRIGGER AS</w:t>
      </w:r>
    </w:p>
    <w:p w14:paraId="5CD9A7FE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$select_to$</w:t>
      </w:r>
    </w:p>
    <w:p w14:paraId="250E9843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BEGIN</w:t>
      </w:r>
    </w:p>
    <w:p w14:paraId="3BF405C7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TG_TABLE_NAME = 'hotel' ) THEN</w:t>
      </w:r>
    </w:p>
    <w:p w14:paraId="1B8E690E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begin</w:t>
      </w:r>
    </w:p>
    <w:p w14:paraId="4160F5AF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TG_OP = 'INSERT' ) THEN</w:t>
      </w:r>
    </w:p>
    <w:p w14:paraId="3FBE0BDF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INSERT INTO temper(tim, tablename, operation, idtb, name, adress,phone,email,headname,category, type )</w:t>
      </w:r>
    </w:p>
    <w:p w14:paraId="78DA46EB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VALUES (now(),TG_TABLE_NAME,TG_OP, New.id_hotel,New.name_hotel,New.adress,New.phone_hotel,New.email_hotel,New.headname,New.category,New.type_hotel);</w:t>
      </w:r>
    </w:p>
    <w:p w14:paraId="68DFAE90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6838BAA1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TG_OP = 'UPDATE' ) THEN</w:t>
      </w:r>
    </w:p>
    <w:p w14:paraId="635C970A" w14:textId="77777777" w:rsidR="00AB0AE3" w:rsidRPr="00B14CC1" w:rsidRDefault="00AB0AE3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21B51B1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INSERT INTO temper(tim, tablename, operation, idtb, name, adress,phone,email,headname,category, type )</w:t>
      </w:r>
    </w:p>
    <w:p w14:paraId="1D19E532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VALUES (now(),TG_TABLE_NAME,TG_OP, Old.id_hotel,Old.name_hotel,Old.adress,Old.phone_hotel,Old.email_hotel,Old.headname,Old.category,Old.type_hotel);</w:t>
      </w:r>
    </w:p>
    <w:p w14:paraId="057A663E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43B0F90B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TG_OP = 'DELETE' ) THEN</w:t>
      </w:r>
    </w:p>
    <w:p w14:paraId="774EEE63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INSERT INTO temper(tim, tablename, operation, idtb, name, adress,phone,email,headname,category, type )</w:t>
      </w:r>
    </w:p>
    <w:p w14:paraId="2A1C528A" w14:textId="6F69EC66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VALUES (now(),TG_TABLE_NAME,TG_OP, Old.id_hotel,Old.name_hotel,Old.adress,Old.phone_hotel,Old.email_hotel,Old.headname,Old.category,Old.type_hotel);</w:t>
      </w:r>
    </w:p>
    <w:p w14:paraId="1B97344E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12BE4258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end;</w:t>
      </w:r>
    </w:p>
    <w:p w14:paraId="2803F1AD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3A5B4D2B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TG_TABLE_NAME = 'service_hotel' ) THEN</w:t>
      </w:r>
    </w:p>
    <w:p w14:paraId="5BAC43DC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begin</w:t>
      </w:r>
    </w:p>
    <w:p w14:paraId="7AB43592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TG_OP = 'INSERT' ) THEN</w:t>
      </w:r>
    </w:p>
    <w:p w14:paraId="6E781C65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INSERT INTO temper(tim, tablename, operation,idtb,services)</w:t>
      </w:r>
    </w:p>
    <w:p w14:paraId="10E6405C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VALUES (now(),TG_TABLE_NAME,TG_OP, New.id_service_hotel,New.services_hotel);</w:t>
      </w:r>
    </w:p>
    <w:p w14:paraId="6C3FD206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676930C1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TG_OP = 'UPDATE' ) THEN</w:t>
      </w:r>
    </w:p>
    <w:p w14:paraId="498050A0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INSERT INTO temper(tim, tablename, operation,idtb, services)</w:t>
      </w:r>
    </w:p>
    <w:p w14:paraId="5AA1F545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VALUES (now(),TG_TABLE_NAME,TG_OP,Old.id_service_hotel,Old.services_hotel);</w:t>
      </w:r>
    </w:p>
    <w:p w14:paraId="124B4E88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6E10718C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TG_OP = 'DELETE' ) THEN</w:t>
      </w:r>
    </w:p>
    <w:p w14:paraId="07E10644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INSERT INTO temper(tim, tablename, operation,idtb, services)</w:t>
      </w:r>
    </w:p>
    <w:p w14:paraId="5EBA22A9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VALUES (now(),TG_TABLE_NAME,TG_OP,Old.id_service_hotel,Old.services_hotel);</w:t>
      </w:r>
    </w:p>
    <w:p w14:paraId="25D0A3EF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502DC8F0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end;</w:t>
      </w:r>
    </w:p>
    <w:p w14:paraId="0782731C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3286BD6F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TG_TABLE_NAME = 'service_rendered_hotel' ) THEN</w:t>
      </w:r>
    </w:p>
    <w:p w14:paraId="761E1101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begin</w:t>
      </w:r>
    </w:p>
    <w:p w14:paraId="7A7F50B7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TG_OP = 'INSERT' ) THEN</w:t>
      </w:r>
    </w:p>
    <w:p w14:paraId="01487857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INSERT INTO temper(tim, tablename, operation,idtb,refer)</w:t>
      </w:r>
    </w:p>
    <w:p w14:paraId="543D5ED2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VALUES (now(),TG_TABLE_NAME,TG_OP, New.service_hotel,New.hotel);</w:t>
      </w:r>
    </w:p>
    <w:p w14:paraId="516B877D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2539AC9D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TG_OP = 'UPDATE' ) THEN</w:t>
      </w:r>
    </w:p>
    <w:p w14:paraId="309FD396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INSERT INTO temper(tim, tablename, operation,idtb, refer)</w:t>
      </w:r>
    </w:p>
    <w:p w14:paraId="7E84DF14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VALUES (now(),TG_TABLE_NAME,TG_OP,Old.service_hotel,Old.hotel);</w:t>
      </w:r>
    </w:p>
    <w:p w14:paraId="4A6F0E4E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2184B2E9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TG_OP = 'DELETE' ) THEN</w:t>
      </w:r>
    </w:p>
    <w:p w14:paraId="7AD04FAF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INSERT INTO temper(tim, tablename, operation,idtb, refer)</w:t>
      </w:r>
    </w:p>
    <w:p w14:paraId="248DF1E0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VALUES (now(),TG_TABLE_NAME,TG_OP,Old.service_hotel,Old.hotel);</w:t>
      </w:r>
    </w:p>
    <w:p w14:paraId="7484D73E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2742608F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end;</w:t>
      </w:r>
    </w:p>
    <w:p w14:paraId="387F0B51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7CE1F332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TG_TABLE_NAME = 'room' ) THEN</w:t>
      </w:r>
    </w:p>
    <w:p w14:paraId="033BBE07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begin</w:t>
      </w:r>
    </w:p>
    <w:p w14:paraId="25F5C592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TG_OP = 'INSERT' ) THEN</w:t>
      </w:r>
    </w:p>
    <w:p w14:paraId="60A94044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INSERT INTO temper(tim, tablename, operation, idtb, price,status,location,level,refer)</w:t>
      </w:r>
    </w:p>
    <w:p w14:paraId="58135375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VALUES (now(),TG_TABLE_NAME,TG_OP, New.id_room,New.price,New.status,New.location ,New.level ,New.hotel);</w:t>
      </w:r>
    </w:p>
    <w:p w14:paraId="787598C6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5272EC00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TG_OP = 'UPDATE' ) THEN</w:t>
      </w:r>
    </w:p>
    <w:p w14:paraId="1DD49072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INSERT INTO temper(tim, tablename, operation, idtb, price,status,location,level,refer)</w:t>
      </w:r>
    </w:p>
    <w:p w14:paraId="7EB63416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VALUES (now(),TG_TABLE_NAME,TG_OP, Old.id_room,Old.price,Old.status,Old.location,Old.level ,Old.hotel);</w:t>
      </w:r>
    </w:p>
    <w:p w14:paraId="2EF9258E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27229247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TG_OP = 'DELETE' ) THEN</w:t>
      </w:r>
    </w:p>
    <w:p w14:paraId="74527186" w14:textId="77777777" w:rsidR="00AB0AE3" w:rsidRPr="00B14CC1" w:rsidRDefault="00AB0AE3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9DA29AD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INSERT INTO temper(tim, tablename, operation, idtb, price,status,location,level,refer)</w:t>
      </w:r>
    </w:p>
    <w:p w14:paraId="617D9F66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VALUES (now(),TG_TABLE_NAME,TG_OP, Old.id_room,Old.price,Old.status,Old.location,Old.level ,Old.hotel);</w:t>
      </w:r>
    </w:p>
    <w:p w14:paraId="2B58E5D2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0C7573FF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end;</w:t>
      </w:r>
    </w:p>
    <w:p w14:paraId="10EFB4CA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56F750DE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TG_TABLE_NAME = 'service_room' ) THEN</w:t>
      </w:r>
    </w:p>
    <w:p w14:paraId="68E64A49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begin</w:t>
      </w:r>
    </w:p>
    <w:p w14:paraId="65BCB31A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TG_OP = 'INSERT' ) THEN</w:t>
      </w:r>
    </w:p>
    <w:p w14:paraId="132FCB75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INSERT INTO temper(tim, tablename, operation,idtb,services)</w:t>
      </w:r>
    </w:p>
    <w:p w14:paraId="2B9D0745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VALUES (now(),TG_TABLE_NAME,TG_OP, New.id_service_room,New.services_room);</w:t>
      </w:r>
    </w:p>
    <w:p w14:paraId="422CABA5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46C1C104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TG_OP = 'UPDATE' ) THEN</w:t>
      </w:r>
    </w:p>
    <w:p w14:paraId="12169BC2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INSERT INTO temper(tim, tablename, operation,idtb, services)</w:t>
      </w:r>
    </w:p>
    <w:p w14:paraId="08622B23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VALUES (now(),TG_TABLE_NAME,TG_OP,Old.id_service_room,Old.services_room);</w:t>
      </w:r>
    </w:p>
    <w:p w14:paraId="391D8008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3BC59417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TG_OP = 'DELETE' ) THEN</w:t>
      </w:r>
    </w:p>
    <w:p w14:paraId="25CF0063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INSERT INTO temper(tim, tablename, operation,idtb, services)</w:t>
      </w:r>
    </w:p>
    <w:p w14:paraId="114E9B20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VALUES (now(),TG_TABLE_NAME,TG_OP,Old.id_service_room,Old.services_room);</w:t>
      </w:r>
    </w:p>
    <w:p w14:paraId="0FA1E734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512F81CB" w14:textId="62DDBB5E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end;</w:t>
      </w:r>
    </w:p>
    <w:p w14:paraId="269322A9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75A58608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TG_TABLE_NAME = 'service_rendered_room' ) THEN</w:t>
      </w:r>
    </w:p>
    <w:p w14:paraId="6A13DC89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begin</w:t>
      </w:r>
    </w:p>
    <w:p w14:paraId="170068E3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TG_OP = 'INSERT' ) THEN</w:t>
      </w:r>
    </w:p>
    <w:p w14:paraId="05C47C46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INSERT INTO temper(tim, tablename, operation,idtb,refer)</w:t>
      </w:r>
    </w:p>
    <w:p w14:paraId="5DE0388F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VALUES (now(),TG_TABLE_NAME,TG_OP, New.service_room,New.room);</w:t>
      </w:r>
    </w:p>
    <w:p w14:paraId="7DE6A973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14FFA960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TG_OP = 'UPDATE' ) THEN</w:t>
      </w:r>
    </w:p>
    <w:p w14:paraId="2F118072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INSERT INTO temper(tim, tablename, operation,idtb, refer)</w:t>
      </w:r>
    </w:p>
    <w:p w14:paraId="4D797493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VALUES (now(),TG_TABLE_NAME,TG_OP,Old.service_room,Old.room);</w:t>
      </w:r>
    </w:p>
    <w:p w14:paraId="4779F91A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2D564226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if ( TG_OP = 'DELETE' ) THEN</w:t>
      </w:r>
    </w:p>
    <w:p w14:paraId="61346E44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INSERT INTO temper(tim, tablename, operation,idtb, refer)</w:t>
      </w:r>
    </w:p>
    <w:p w14:paraId="337704F7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VALUES (now(),TG_TABLE_NAME,TG_OP,Old.service_room,Old.room);</w:t>
      </w:r>
    </w:p>
    <w:p w14:paraId="78063E89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229A0090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end;</w:t>
      </w:r>
    </w:p>
    <w:p w14:paraId="09145248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 if;</w:t>
      </w:r>
    </w:p>
    <w:p w14:paraId="6BA54FF2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RETURN Null;</w:t>
      </w:r>
    </w:p>
    <w:p w14:paraId="3FF8F52B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END;</w:t>
      </w:r>
    </w:p>
    <w:p w14:paraId="4CE24F02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$select_to$ </w:t>
      </w:r>
    </w:p>
    <w:p w14:paraId="20FDD825" w14:textId="77777777" w:rsidR="00C62B81" w:rsidRDefault="00C62B81" w:rsidP="003531AB">
      <w:pPr>
        <w:rPr>
          <w:rFonts w:ascii="Courier New" w:hAnsi="Courier New" w:cs="Courier New"/>
          <w:noProof/>
          <w:sz w:val="20"/>
          <w:szCs w:val="20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LANGUAGE</w:t>
      </w:r>
      <w:r w:rsidRPr="00633B0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plpgsql</w:t>
      </w:r>
      <w:r w:rsidRPr="00633B02">
        <w:rPr>
          <w:rFonts w:ascii="Courier New" w:hAnsi="Courier New" w:cs="Courier New"/>
          <w:noProof/>
          <w:sz w:val="20"/>
          <w:szCs w:val="20"/>
        </w:rPr>
        <w:t>;</w:t>
      </w:r>
    </w:p>
    <w:p w14:paraId="4559C3CE" w14:textId="77777777" w:rsidR="002B05AC" w:rsidRPr="00633B02" w:rsidRDefault="002B05AC" w:rsidP="003531AB">
      <w:pPr>
        <w:rPr>
          <w:rFonts w:ascii="Courier New" w:hAnsi="Courier New" w:cs="Courier New"/>
          <w:noProof/>
          <w:sz w:val="20"/>
          <w:szCs w:val="20"/>
        </w:rPr>
      </w:pPr>
    </w:p>
    <w:p w14:paraId="1FB990CD" w14:textId="77777777" w:rsidR="00C62B81" w:rsidRPr="00633B02" w:rsidRDefault="002B05AC" w:rsidP="003531A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/* </w:t>
      </w:r>
      <w:r w:rsidR="00964BB5" w:rsidRPr="00633B02">
        <w:rPr>
          <w:rFonts w:ascii="Courier New" w:hAnsi="Courier New" w:cs="Courier New"/>
          <w:noProof/>
          <w:sz w:val="20"/>
          <w:szCs w:val="20"/>
        </w:rPr>
        <w:t>триггер, срабатывающий при внесений изменей в таблицы: «Гостиница», «Номер»,«Услуги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64BB5" w:rsidRPr="00633B02">
        <w:rPr>
          <w:rFonts w:ascii="Courier New" w:hAnsi="Courier New" w:cs="Courier New"/>
          <w:noProof/>
          <w:sz w:val="20"/>
          <w:szCs w:val="20"/>
        </w:rPr>
        <w:t>гостиницы», «Услуги номера», «Оказание услуг гостиницей», «Оказание услуг номером» в виде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64BB5" w:rsidRPr="00633B02">
        <w:rPr>
          <w:rFonts w:ascii="Courier New" w:hAnsi="Courier New" w:cs="Courier New"/>
          <w:noProof/>
          <w:sz w:val="20"/>
          <w:szCs w:val="20"/>
        </w:rPr>
        <w:t>добавления,</w:t>
      </w:r>
      <w:r>
        <w:rPr>
          <w:rFonts w:ascii="Courier New" w:hAnsi="Courier New" w:cs="Courier New"/>
          <w:noProof/>
          <w:sz w:val="20"/>
          <w:szCs w:val="20"/>
        </w:rPr>
        <w:t xml:space="preserve"> удаления или обновления записи */</w:t>
      </w:r>
    </w:p>
    <w:p w14:paraId="2CF4CF95" w14:textId="77777777" w:rsidR="00C62B81" w:rsidRPr="00633B02" w:rsidRDefault="00740409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CREATE TRIGGER </w:t>
      </w:r>
      <w:r w:rsidR="00C62B81" w:rsidRPr="00633B02">
        <w:rPr>
          <w:rFonts w:ascii="Courier New" w:hAnsi="Courier New" w:cs="Courier New"/>
          <w:noProof/>
          <w:sz w:val="20"/>
          <w:szCs w:val="20"/>
          <w:lang w:val="en-US"/>
        </w:rPr>
        <w:t>trigger_for_tbs</w:t>
      </w:r>
    </w:p>
    <w:p w14:paraId="46CC4911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 xml:space="preserve">AFTER INSERT OR UPDATE OR DELETE </w:t>
      </w:r>
    </w:p>
    <w:p w14:paraId="261BE506" w14:textId="77777777" w:rsidR="00C62B81" w:rsidRPr="00633B02" w:rsidRDefault="00740409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ON </w:t>
      </w:r>
      <w:r w:rsidR="00C62B81" w:rsidRPr="00633B02">
        <w:rPr>
          <w:rFonts w:ascii="Courier New" w:hAnsi="Courier New" w:cs="Courier New"/>
          <w:noProof/>
          <w:sz w:val="20"/>
          <w:szCs w:val="20"/>
          <w:lang w:val="en-US"/>
        </w:rPr>
        <w:t>hotel</w:t>
      </w:r>
    </w:p>
    <w:p w14:paraId="172DD479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FOR EACH ROW</w:t>
      </w: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543CEFC3" w14:textId="77777777" w:rsidR="00C62B81" w:rsidRPr="00633B02" w:rsidRDefault="00C62B81" w:rsidP="003531A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633B02">
        <w:rPr>
          <w:rFonts w:ascii="Courier New" w:hAnsi="Courier New" w:cs="Courier New"/>
          <w:noProof/>
          <w:sz w:val="20"/>
          <w:szCs w:val="20"/>
          <w:lang w:val="en-US"/>
        </w:rPr>
        <w:t>EXECUTE PROCEDURE process_with_tables();</w:t>
      </w:r>
    </w:p>
    <w:p w14:paraId="40C6E275" w14:textId="77777777" w:rsidR="00C62B81" w:rsidRPr="00633B02" w:rsidRDefault="00C62B81" w:rsidP="00CD730E">
      <w:pPr>
        <w:rPr>
          <w:noProof/>
          <w:sz w:val="28"/>
          <w:szCs w:val="28"/>
          <w:lang w:val="en-US"/>
        </w:rPr>
      </w:pPr>
    </w:p>
    <w:p w14:paraId="28EA7B72" w14:textId="77777777" w:rsidR="002B05AC" w:rsidRPr="00B14CC1" w:rsidRDefault="002B05AC" w:rsidP="00633B02">
      <w:pPr>
        <w:spacing w:before="240" w:after="240"/>
        <w:ind w:left="360"/>
        <w:jc w:val="center"/>
        <w:rPr>
          <w:noProof/>
          <w:sz w:val="28"/>
          <w:szCs w:val="28"/>
          <w:lang w:val="en-US"/>
        </w:rPr>
      </w:pPr>
    </w:p>
    <w:p w14:paraId="468E8F31" w14:textId="77777777" w:rsidR="00AB0AE3" w:rsidRPr="00B14CC1" w:rsidRDefault="00AB0AE3" w:rsidP="00633B02">
      <w:pPr>
        <w:spacing w:before="240" w:after="240"/>
        <w:ind w:left="360"/>
        <w:jc w:val="center"/>
        <w:rPr>
          <w:noProof/>
          <w:sz w:val="28"/>
          <w:szCs w:val="28"/>
          <w:lang w:val="en-US"/>
        </w:rPr>
      </w:pPr>
    </w:p>
    <w:p w14:paraId="66182F47" w14:textId="77777777" w:rsidR="002B05AC" w:rsidRPr="008B2B3F" w:rsidRDefault="002B05AC" w:rsidP="002B05AC">
      <w:pPr>
        <w:spacing w:before="240" w:after="240"/>
        <w:rPr>
          <w:noProof/>
          <w:sz w:val="28"/>
          <w:szCs w:val="28"/>
          <w:lang w:val="en-US"/>
        </w:rPr>
      </w:pPr>
    </w:p>
    <w:p w14:paraId="35C36D60" w14:textId="3172FDBA" w:rsidR="00F459B9" w:rsidRPr="00633B02" w:rsidRDefault="00F459B9" w:rsidP="003531AB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F459B9" w:rsidRPr="00633B02" w:rsidSect="006A4C38">
      <w:pgSz w:w="11907" w:h="16840" w:code="9"/>
      <w:pgMar w:top="907" w:right="851" w:bottom="1276" w:left="1701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D24F4" w14:textId="77777777" w:rsidR="007C30E7" w:rsidRDefault="007C30E7" w:rsidP="00717638">
      <w:r>
        <w:separator/>
      </w:r>
    </w:p>
  </w:endnote>
  <w:endnote w:type="continuationSeparator" w:id="0">
    <w:p w14:paraId="1AD7BFC7" w14:textId="77777777" w:rsidR="007C30E7" w:rsidRDefault="007C30E7" w:rsidP="0071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AE436" w14:textId="77777777" w:rsidR="007C30E7" w:rsidRDefault="007C30E7" w:rsidP="00717638">
      <w:r>
        <w:separator/>
      </w:r>
    </w:p>
  </w:footnote>
  <w:footnote w:type="continuationSeparator" w:id="0">
    <w:p w14:paraId="18541184" w14:textId="77777777" w:rsidR="007C30E7" w:rsidRDefault="007C30E7" w:rsidP="00717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singleLevel"/>
    <w:tmpl w:val="00000009"/>
    <w:name w:val="WW8Num37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</w:rPr>
    </w:lvl>
  </w:abstractNum>
  <w:abstractNum w:abstractNumId="1" w15:restartNumberingAfterBreak="0">
    <w:nsid w:val="00764D7D"/>
    <w:multiLevelType w:val="hybridMultilevel"/>
    <w:tmpl w:val="CF14E2B4"/>
    <w:lvl w:ilvl="0" w:tplc="583C7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35896"/>
    <w:multiLevelType w:val="multilevel"/>
    <w:tmpl w:val="0518C4D0"/>
    <w:lvl w:ilvl="0">
      <w:start w:val="1"/>
      <w:numFmt w:val="decimal"/>
      <w:pStyle w:val="1"/>
      <w:lvlText w:val="%1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pStyle w:val="2"/>
      <w:lvlText w:val="%1.%2"/>
      <w:lvlJc w:val="left"/>
      <w:pPr>
        <w:ind w:left="5954" w:hanging="2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0"/>
      <w:pStyle w:val="3"/>
      <w:lvlText w:val="%1.%2.%3"/>
      <w:lvlJc w:val="left"/>
      <w:pPr>
        <w:ind w:left="1957" w:hanging="39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215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251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7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9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50" w:hanging="360"/>
      </w:pPr>
      <w:rPr>
        <w:rFonts w:hint="default"/>
      </w:rPr>
    </w:lvl>
  </w:abstractNum>
  <w:abstractNum w:abstractNumId="3" w15:restartNumberingAfterBreak="0">
    <w:nsid w:val="17566604"/>
    <w:multiLevelType w:val="hybridMultilevel"/>
    <w:tmpl w:val="E918EA4E"/>
    <w:lvl w:ilvl="0" w:tplc="583C7A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7F090C"/>
    <w:multiLevelType w:val="multilevel"/>
    <w:tmpl w:val="0B9836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2443B77"/>
    <w:multiLevelType w:val="hybridMultilevel"/>
    <w:tmpl w:val="0F104FBC"/>
    <w:lvl w:ilvl="0" w:tplc="583C7A0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3B63C60"/>
    <w:multiLevelType w:val="hybridMultilevel"/>
    <w:tmpl w:val="FC10A5F2"/>
    <w:lvl w:ilvl="0" w:tplc="583C7A0A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27064F70"/>
    <w:multiLevelType w:val="hybridMultilevel"/>
    <w:tmpl w:val="8CEEF1DC"/>
    <w:lvl w:ilvl="0" w:tplc="583C7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64C35"/>
    <w:multiLevelType w:val="hybridMultilevel"/>
    <w:tmpl w:val="8ADEDD30"/>
    <w:lvl w:ilvl="0" w:tplc="583C7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72686"/>
    <w:multiLevelType w:val="hybridMultilevel"/>
    <w:tmpl w:val="328A5BE4"/>
    <w:lvl w:ilvl="0" w:tplc="583C7A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7F2C65"/>
    <w:multiLevelType w:val="hybridMultilevel"/>
    <w:tmpl w:val="D6D43D20"/>
    <w:styleLink w:val="a"/>
    <w:lvl w:ilvl="0" w:tplc="81EE27AE">
      <w:start w:val="1"/>
      <w:numFmt w:val="decimal"/>
      <w:lvlText w:val="%1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A7666EC2">
      <w:start w:val="1"/>
      <w:numFmt w:val="decimal"/>
      <w:lvlText w:val="%2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7B63B6C">
      <w:start w:val="1"/>
      <w:numFmt w:val="decimal"/>
      <w:lvlText w:val="%3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15CC8EA0">
      <w:start w:val="1"/>
      <w:numFmt w:val="decimal"/>
      <w:lvlText w:val="%4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0BC49E6C">
      <w:start w:val="1"/>
      <w:numFmt w:val="decimal"/>
      <w:lvlText w:val="%5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2F22A10A">
      <w:start w:val="1"/>
      <w:numFmt w:val="decimal"/>
      <w:lvlText w:val="%6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84AE9EA0">
      <w:start w:val="1"/>
      <w:numFmt w:val="decimal"/>
      <w:lvlText w:val="%7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DFC88508">
      <w:start w:val="1"/>
      <w:numFmt w:val="decimal"/>
      <w:suff w:val="nothing"/>
      <w:lvlText w:val="%8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F30CD520">
      <w:start w:val="1"/>
      <w:numFmt w:val="decimal"/>
      <w:lvlText w:val="%9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1" w15:restartNumberingAfterBreak="0">
    <w:nsid w:val="68572A42"/>
    <w:multiLevelType w:val="hybridMultilevel"/>
    <w:tmpl w:val="CBBA5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031043">
    <w:abstractNumId w:val="2"/>
  </w:num>
  <w:num w:numId="2" w16cid:durableId="1318846873">
    <w:abstractNumId w:val="2"/>
    <w:lvlOverride w:ilvl="0">
      <w:lvl w:ilvl="0">
        <w:start w:val="1"/>
        <w:numFmt w:val="decimal"/>
        <w:pStyle w:val="1"/>
        <w:lvlText w:val="%1"/>
        <w:lvlJc w:val="left"/>
        <w:pPr>
          <w:ind w:left="360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1134" w:hanging="283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Restart w:val="0"/>
        <w:pStyle w:val="3"/>
        <w:lvlText w:val="%1.%2.%3"/>
        <w:lvlJc w:val="left"/>
        <w:pPr>
          <w:ind w:left="1247" w:hanging="283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44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55942725">
    <w:abstractNumId w:val="3"/>
  </w:num>
  <w:num w:numId="4" w16cid:durableId="1086271503">
    <w:abstractNumId w:val="6"/>
  </w:num>
  <w:num w:numId="5" w16cid:durableId="1860314107">
    <w:abstractNumId w:val="9"/>
  </w:num>
  <w:num w:numId="6" w16cid:durableId="1007516437">
    <w:abstractNumId w:val="10"/>
  </w:num>
  <w:num w:numId="7" w16cid:durableId="1775200675">
    <w:abstractNumId w:val="4"/>
  </w:num>
  <w:num w:numId="8" w16cid:durableId="847063144">
    <w:abstractNumId w:val="1"/>
  </w:num>
  <w:num w:numId="9" w16cid:durableId="1842818140">
    <w:abstractNumId w:val="8"/>
  </w:num>
  <w:num w:numId="10" w16cid:durableId="752778107">
    <w:abstractNumId w:val="11"/>
  </w:num>
  <w:num w:numId="11" w16cid:durableId="651829320">
    <w:abstractNumId w:val="5"/>
  </w:num>
  <w:num w:numId="12" w16cid:durableId="57509455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9D"/>
    <w:rsid w:val="0000420E"/>
    <w:rsid w:val="0000778A"/>
    <w:rsid w:val="0001399E"/>
    <w:rsid w:val="00014438"/>
    <w:rsid w:val="00020FBF"/>
    <w:rsid w:val="000305D6"/>
    <w:rsid w:val="0004146E"/>
    <w:rsid w:val="000437D1"/>
    <w:rsid w:val="00044BF6"/>
    <w:rsid w:val="000523A4"/>
    <w:rsid w:val="00052739"/>
    <w:rsid w:val="00052EBD"/>
    <w:rsid w:val="00053C2B"/>
    <w:rsid w:val="000544E7"/>
    <w:rsid w:val="00057701"/>
    <w:rsid w:val="00057C91"/>
    <w:rsid w:val="0006027B"/>
    <w:rsid w:val="00061E05"/>
    <w:rsid w:val="0006305D"/>
    <w:rsid w:val="000662A4"/>
    <w:rsid w:val="0006658D"/>
    <w:rsid w:val="00067DD2"/>
    <w:rsid w:val="00074E73"/>
    <w:rsid w:val="00076B93"/>
    <w:rsid w:val="00077FC3"/>
    <w:rsid w:val="00080B84"/>
    <w:rsid w:val="0008147E"/>
    <w:rsid w:val="00082AC6"/>
    <w:rsid w:val="00084DC7"/>
    <w:rsid w:val="00085DF0"/>
    <w:rsid w:val="0008694F"/>
    <w:rsid w:val="00087433"/>
    <w:rsid w:val="000A0520"/>
    <w:rsid w:val="000A09F0"/>
    <w:rsid w:val="000A4B3D"/>
    <w:rsid w:val="000A5950"/>
    <w:rsid w:val="000A7365"/>
    <w:rsid w:val="000B235F"/>
    <w:rsid w:val="000B4816"/>
    <w:rsid w:val="000C0385"/>
    <w:rsid w:val="000C1540"/>
    <w:rsid w:val="000C2977"/>
    <w:rsid w:val="000C5A0F"/>
    <w:rsid w:val="000D650E"/>
    <w:rsid w:val="000D66C0"/>
    <w:rsid w:val="000D6C8F"/>
    <w:rsid w:val="000F1911"/>
    <w:rsid w:val="000F3C8B"/>
    <w:rsid w:val="000F4FB5"/>
    <w:rsid w:val="000F7D68"/>
    <w:rsid w:val="00102541"/>
    <w:rsid w:val="00102567"/>
    <w:rsid w:val="0011140C"/>
    <w:rsid w:val="00117E16"/>
    <w:rsid w:val="001213C9"/>
    <w:rsid w:val="00136B0C"/>
    <w:rsid w:val="00141852"/>
    <w:rsid w:val="0014198F"/>
    <w:rsid w:val="0014584D"/>
    <w:rsid w:val="00147F4A"/>
    <w:rsid w:val="00150A83"/>
    <w:rsid w:val="0015219F"/>
    <w:rsid w:val="0015342B"/>
    <w:rsid w:val="00154D2F"/>
    <w:rsid w:val="0015690B"/>
    <w:rsid w:val="00157AAA"/>
    <w:rsid w:val="00157BA8"/>
    <w:rsid w:val="00160333"/>
    <w:rsid w:val="00162401"/>
    <w:rsid w:val="001636A3"/>
    <w:rsid w:val="00164417"/>
    <w:rsid w:val="001724D7"/>
    <w:rsid w:val="00176832"/>
    <w:rsid w:val="00176A75"/>
    <w:rsid w:val="00180A8E"/>
    <w:rsid w:val="00182067"/>
    <w:rsid w:val="001870F3"/>
    <w:rsid w:val="0019039E"/>
    <w:rsid w:val="00190A79"/>
    <w:rsid w:val="00195B13"/>
    <w:rsid w:val="001A12E1"/>
    <w:rsid w:val="001A34B8"/>
    <w:rsid w:val="001B0134"/>
    <w:rsid w:val="001B184D"/>
    <w:rsid w:val="001B503F"/>
    <w:rsid w:val="001B5A53"/>
    <w:rsid w:val="001C00F2"/>
    <w:rsid w:val="001C0A0B"/>
    <w:rsid w:val="001C10F9"/>
    <w:rsid w:val="001C1649"/>
    <w:rsid w:val="001C3046"/>
    <w:rsid w:val="001C351E"/>
    <w:rsid w:val="001C7FB0"/>
    <w:rsid w:val="001D10C9"/>
    <w:rsid w:val="001D197F"/>
    <w:rsid w:val="001D26A5"/>
    <w:rsid w:val="001E12AD"/>
    <w:rsid w:val="001E3EAA"/>
    <w:rsid w:val="001E4D5E"/>
    <w:rsid w:val="001E4E07"/>
    <w:rsid w:val="001E5F0C"/>
    <w:rsid w:val="001F3D8E"/>
    <w:rsid w:val="001F4C08"/>
    <w:rsid w:val="001F5405"/>
    <w:rsid w:val="001F628A"/>
    <w:rsid w:val="001F7F46"/>
    <w:rsid w:val="00200603"/>
    <w:rsid w:val="00201AB3"/>
    <w:rsid w:val="00201C08"/>
    <w:rsid w:val="00205EE4"/>
    <w:rsid w:val="00207C0C"/>
    <w:rsid w:val="00221459"/>
    <w:rsid w:val="002246C9"/>
    <w:rsid w:val="00226F95"/>
    <w:rsid w:val="0023330F"/>
    <w:rsid w:val="00242D84"/>
    <w:rsid w:val="00246E45"/>
    <w:rsid w:val="00247DE1"/>
    <w:rsid w:val="00250C75"/>
    <w:rsid w:val="00253665"/>
    <w:rsid w:val="002540FB"/>
    <w:rsid w:val="00257671"/>
    <w:rsid w:val="00260159"/>
    <w:rsid w:val="00263B5E"/>
    <w:rsid w:val="00263E37"/>
    <w:rsid w:val="002646DE"/>
    <w:rsid w:val="00270889"/>
    <w:rsid w:val="00270C9E"/>
    <w:rsid w:val="002730B8"/>
    <w:rsid w:val="0027323F"/>
    <w:rsid w:val="002742DD"/>
    <w:rsid w:val="00274424"/>
    <w:rsid w:val="00277DA5"/>
    <w:rsid w:val="002818DC"/>
    <w:rsid w:val="00283BBF"/>
    <w:rsid w:val="00284118"/>
    <w:rsid w:val="00291022"/>
    <w:rsid w:val="00291C9F"/>
    <w:rsid w:val="00292FBC"/>
    <w:rsid w:val="00295641"/>
    <w:rsid w:val="00296ED7"/>
    <w:rsid w:val="002A1104"/>
    <w:rsid w:val="002A1552"/>
    <w:rsid w:val="002A1755"/>
    <w:rsid w:val="002A35E6"/>
    <w:rsid w:val="002A446C"/>
    <w:rsid w:val="002B05AC"/>
    <w:rsid w:val="002B3A86"/>
    <w:rsid w:val="002B4B8B"/>
    <w:rsid w:val="002B7D4C"/>
    <w:rsid w:val="002C3FDA"/>
    <w:rsid w:val="002C71E4"/>
    <w:rsid w:val="002C744F"/>
    <w:rsid w:val="002D1614"/>
    <w:rsid w:val="002E0EEA"/>
    <w:rsid w:val="002E2291"/>
    <w:rsid w:val="002E466E"/>
    <w:rsid w:val="002E4870"/>
    <w:rsid w:val="002E5525"/>
    <w:rsid w:val="002F1B7A"/>
    <w:rsid w:val="002F6788"/>
    <w:rsid w:val="00300B57"/>
    <w:rsid w:val="00304CD1"/>
    <w:rsid w:val="003054E8"/>
    <w:rsid w:val="00305515"/>
    <w:rsid w:val="003058DA"/>
    <w:rsid w:val="00306BCB"/>
    <w:rsid w:val="003102AB"/>
    <w:rsid w:val="003136F3"/>
    <w:rsid w:val="00314C0B"/>
    <w:rsid w:val="00315515"/>
    <w:rsid w:val="003162B2"/>
    <w:rsid w:val="00325DCB"/>
    <w:rsid w:val="003262D4"/>
    <w:rsid w:val="00333AA7"/>
    <w:rsid w:val="00336269"/>
    <w:rsid w:val="003419C6"/>
    <w:rsid w:val="003421E5"/>
    <w:rsid w:val="00344C31"/>
    <w:rsid w:val="0035180F"/>
    <w:rsid w:val="003531AB"/>
    <w:rsid w:val="00353DB6"/>
    <w:rsid w:val="00355A79"/>
    <w:rsid w:val="00362589"/>
    <w:rsid w:val="00362845"/>
    <w:rsid w:val="00362B56"/>
    <w:rsid w:val="00364133"/>
    <w:rsid w:val="003653F3"/>
    <w:rsid w:val="00366D09"/>
    <w:rsid w:val="003739FD"/>
    <w:rsid w:val="003748FC"/>
    <w:rsid w:val="00375761"/>
    <w:rsid w:val="00381704"/>
    <w:rsid w:val="003820C8"/>
    <w:rsid w:val="003824F2"/>
    <w:rsid w:val="0038310A"/>
    <w:rsid w:val="003839AD"/>
    <w:rsid w:val="00386F18"/>
    <w:rsid w:val="0039014A"/>
    <w:rsid w:val="003953DA"/>
    <w:rsid w:val="00396FFB"/>
    <w:rsid w:val="003A3078"/>
    <w:rsid w:val="003A3BF4"/>
    <w:rsid w:val="003A3D22"/>
    <w:rsid w:val="003A3FBB"/>
    <w:rsid w:val="003A5BDC"/>
    <w:rsid w:val="003B20EE"/>
    <w:rsid w:val="003B74F2"/>
    <w:rsid w:val="003C2C2C"/>
    <w:rsid w:val="003C2D84"/>
    <w:rsid w:val="003D5F7F"/>
    <w:rsid w:val="003D6C34"/>
    <w:rsid w:val="003E499C"/>
    <w:rsid w:val="003E4E6A"/>
    <w:rsid w:val="003E4F6D"/>
    <w:rsid w:val="003F0C04"/>
    <w:rsid w:val="003F0FCE"/>
    <w:rsid w:val="003F46B8"/>
    <w:rsid w:val="003F484E"/>
    <w:rsid w:val="003F66B8"/>
    <w:rsid w:val="004017ED"/>
    <w:rsid w:val="00401C8C"/>
    <w:rsid w:val="00404735"/>
    <w:rsid w:val="004144C9"/>
    <w:rsid w:val="00424CAD"/>
    <w:rsid w:val="00431E10"/>
    <w:rsid w:val="004329CD"/>
    <w:rsid w:val="00434458"/>
    <w:rsid w:val="00434E8F"/>
    <w:rsid w:val="00435ACE"/>
    <w:rsid w:val="004366E9"/>
    <w:rsid w:val="004405E1"/>
    <w:rsid w:val="00441EE9"/>
    <w:rsid w:val="00442542"/>
    <w:rsid w:val="00442CCC"/>
    <w:rsid w:val="00442F29"/>
    <w:rsid w:val="00443478"/>
    <w:rsid w:val="0044508E"/>
    <w:rsid w:val="004450B8"/>
    <w:rsid w:val="004473C9"/>
    <w:rsid w:val="00460DFC"/>
    <w:rsid w:val="00463FF8"/>
    <w:rsid w:val="00466651"/>
    <w:rsid w:val="0047589B"/>
    <w:rsid w:val="00484044"/>
    <w:rsid w:val="0048762A"/>
    <w:rsid w:val="00492BE5"/>
    <w:rsid w:val="0049567F"/>
    <w:rsid w:val="00496950"/>
    <w:rsid w:val="004A1998"/>
    <w:rsid w:val="004A3122"/>
    <w:rsid w:val="004A657D"/>
    <w:rsid w:val="004B22CD"/>
    <w:rsid w:val="004B3324"/>
    <w:rsid w:val="004B35AF"/>
    <w:rsid w:val="004B3F5D"/>
    <w:rsid w:val="004B6AF0"/>
    <w:rsid w:val="004C0304"/>
    <w:rsid w:val="004D154C"/>
    <w:rsid w:val="004D5D2C"/>
    <w:rsid w:val="004D6DC4"/>
    <w:rsid w:val="004E1949"/>
    <w:rsid w:val="004E1CAA"/>
    <w:rsid w:val="004E1D1C"/>
    <w:rsid w:val="0050449B"/>
    <w:rsid w:val="005115BB"/>
    <w:rsid w:val="00511B90"/>
    <w:rsid w:val="005137CD"/>
    <w:rsid w:val="00514F74"/>
    <w:rsid w:val="00515471"/>
    <w:rsid w:val="00517E75"/>
    <w:rsid w:val="00520363"/>
    <w:rsid w:val="00522D52"/>
    <w:rsid w:val="00523BAD"/>
    <w:rsid w:val="00525A6F"/>
    <w:rsid w:val="00536132"/>
    <w:rsid w:val="00537A1A"/>
    <w:rsid w:val="00540602"/>
    <w:rsid w:val="005410DE"/>
    <w:rsid w:val="00541833"/>
    <w:rsid w:val="00551A90"/>
    <w:rsid w:val="00552408"/>
    <w:rsid w:val="005605B3"/>
    <w:rsid w:val="005617CB"/>
    <w:rsid w:val="0056390B"/>
    <w:rsid w:val="00564708"/>
    <w:rsid w:val="00566DB6"/>
    <w:rsid w:val="00567084"/>
    <w:rsid w:val="005679FA"/>
    <w:rsid w:val="00570446"/>
    <w:rsid w:val="00573232"/>
    <w:rsid w:val="005764FA"/>
    <w:rsid w:val="0058082C"/>
    <w:rsid w:val="00591902"/>
    <w:rsid w:val="0059340D"/>
    <w:rsid w:val="00593C15"/>
    <w:rsid w:val="00593E74"/>
    <w:rsid w:val="00597BFA"/>
    <w:rsid w:val="00597D56"/>
    <w:rsid w:val="005B4FCD"/>
    <w:rsid w:val="005C0E2E"/>
    <w:rsid w:val="005C1B0F"/>
    <w:rsid w:val="005D02AD"/>
    <w:rsid w:val="005D26A8"/>
    <w:rsid w:val="005D2A11"/>
    <w:rsid w:val="005E30B7"/>
    <w:rsid w:val="005E3704"/>
    <w:rsid w:val="005E37F9"/>
    <w:rsid w:val="005E58FA"/>
    <w:rsid w:val="005E705D"/>
    <w:rsid w:val="005F66CA"/>
    <w:rsid w:val="005F709A"/>
    <w:rsid w:val="005F7DE0"/>
    <w:rsid w:val="00600C8D"/>
    <w:rsid w:val="00605E9C"/>
    <w:rsid w:val="00611FA9"/>
    <w:rsid w:val="00613EB8"/>
    <w:rsid w:val="00617A37"/>
    <w:rsid w:val="00617F27"/>
    <w:rsid w:val="0062218F"/>
    <w:rsid w:val="006243CC"/>
    <w:rsid w:val="00624975"/>
    <w:rsid w:val="00626514"/>
    <w:rsid w:val="00631E98"/>
    <w:rsid w:val="0063249D"/>
    <w:rsid w:val="00633B02"/>
    <w:rsid w:val="00633BB6"/>
    <w:rsid w:val="00637E33"/>
    <w:rsid w:val="006441D2"/>
    <w:rsid w:val="00644346"/>
    <w:rsid w:val="0065454C"/>
    <w:rsid w:val="00657CB2"/>
    <w:rsid w:val="00660E46"/>
    <w:rsid w:val="006614D5"/>
    <w:rsid w:val="00662D02"/>
    <w:rsid w:val="00663111"/>
    <w:rsid w:val="00666F48"/>
    <w:rsid w:val="00667504"/>
    <w:rsid w:val="00672CFF"/>
    <w:rsid w:val="00673174"/>
    <w:rsid w:val="00683A53"/>
    <w:rsid w:val="006846AB"/>
    <w:rsid w:val="00690499"/>
    <w:rsid w:val="006920D2"/>
    <w:rsid w:val="00692435"/>
    <w:rsid w:val="00692C93"/>
    <w:rsid w:val="00695D8D"/>
    <w:rsid w:val="006A04E9"/>
    <w:rsid w:val="006A08A0"/>
    <w:rsid w:val="006A1E27"/>
    <w:rsid w:val="006A4C38"/>
    <w:rsid w:val="006A6712"/>
    <w:rsid w:val="006A69BC"/>
    <w:rsid w:val="006A7086"/>
    <w:rsid w:val="006B043D"/>
    <w:rsid w:val="006B0CB2"/>
    <w:rsid w:val="006B2189"/>
    <w:rsid w:val="006B5E0D"/>
    <w:rsid w:val="006C4BBF"/>
    <w:rsid w:val="006C5642"/>
    <w:rsid w:val="006C7D5C"/>
    <w:rsid w:val="006D4A2A"/>
    <w:rsid w:val="006E15A7"/>
    <w:rsid w:val="006E20C6"/>
    <w:rsid w:val="006E474F"/>
    <w:rsid w:val="006E4914"/>
    <w:rsid w:val="006E6232"/>
    <w:rsid w:val="006E7CC5"/>
    <w:rsid w:val="006F0113"/>
    <w:rsid w:val="006F0E72"/>
    <w:rsid w:val="006F35C2"/>
    <w:rsid w:val="00702BA4"/>
    <w:rsid w:val="00707381"/>
    <w:rsid w:val="00707B1B"/>
    <w:rsid w:val="00712C07"/>
    <w:rsid w:val="00715E67"/>
    <w:rsid w:val="00716872"/>
    <w:rsid w:val="00717638"/>
    <w:rsid w:val="00722675"/>
    <w:rsid w:val="00723B06"/>
    <w:rsid w:val="00725736"/>
    <w:rsid w:val="00726628"/>
    <w:rsid w:val="00727E8B"/>
    <w:rsid w:val="00731456"/>
    <w:rsid w:val="007339CC"/>
    <w:rsid w:val="00735692"/>
    <w:rsid w:val="00737E0E"/>
    <w:rsid w:val="00740409"/>
    <w:rsid w:val="00740A0A"/>
    <w:rsid w:val="007414D7"/>
    <w:rsid w:val="00741EF9"/>
    <w:rsid w:val="00744D58"/>
    <w:rsid w:val="00745934"/>
    <w:rsid w:val="00750565"/>
    <w:rsid w:val="00751A4E"/>
    <w:rsid w:val="00752D8D"/>
    <w:rsid w:val="0076012C"/>
    <w:rsid w:val="00761854"/>
    <w:rsid w:val="007707D5"/>
    <w:rsid w:val="00771C65"/>
    <w:rsid w:val="00773659"/>
    <w:rsid w:val="00773CDB"/>
    <w:rsid w:val="00780530"/>
    <w:rsid w:val="00785610"/>
    <w:rsid w:val="00786514"/>
    <w:rsid w:val="00787810"/>
    <w:rsid w:val="00790FF3"/>
    <w:rsid w:val="00794662"/>
    <w:rsid w:val="007A08F1"/>
    <w:rsid w:val="007A156B"/>
    <w:rsid w:val="007A2295"/>
    <w:rsid w:val="007A4B16"/>
    <w:rsid w:val="007B11BA"/>
    <w:rsid w:val="007B61D2"/>
    <w:rsid w:val="007C30E7"/>
    <w:rsid w:val="007C4BC5"/>
    <w:rsid w:val="007E21B1"/>
    <w:rsid w:val="007E7247"/>
    <w:rsid w:val="007F1C0B"/>
    <w:rsid w:val="007F2513"/>
    <w:rsid w:val="007F3080"/>
    <w:rsid w:val="007F4B59"/>
    <w:rsid w:val="007F50FA"/>
    <w:rsid w:val="007F5212"/>
    <w:rsid w:val="007F7102"/>
    <w:rsid w:val="00804E10"/>
    <w:rsid w:val="00805C5F"/>
    <w:rsid w:val="008072CC"/>
    <w:rsid w:val="00813E7C"/>
    <w:rsid w:val="0082034B"/>
    <w:rsid w:val="008209C0"/>
    <w:rsid w:val="00823275"/>
    <w:rsid w:val="00827B34"/>
    <w:rsid w:val="00827F04"/>
    <w:rsid w:val="00830917"/>
    <w:rsid w:val="0083438A"/>
    <w:rsid w:val="00841468"/>
    <w:rsid w:val="008419AB"/>
    <w:rsid w:val="00844171"/>
    <w:rsid w:val="00844729"/>
    <w:rsid w:val="00845030"/>
    <w:rsid w:val="00845A67"/>
    <w:rsid w:val="00847431"/>
    <w:rsid w:val="008518A8"/>
    <w:rsid w:val="00856314"/>
    <w:rsid w:val="00860E98"/>
    <w:rsid w:val="008700F5"/>
    <w:rsid w:val="00874DE7"/>
    <w:rsid w:val="0088285F"/>
    <w:rsid w:val="00884D15"/>
    <w:rsid w:val="00885100"/>
    <w:rsid w:val="00885426"/>
    <w:rsid w:val="00892A86"/>
    <w:rsid w:val="0089358E"/>
    <w:rsid w:val="0089473E"/>
    <w:rsid w:val="00895C7F"/>
    <w:rsid w:val="00896B50"/>
    <w:rsid w:val="008A04C2"/>
    <w:rsid w:val="008A0B35"/>
    <w:rsid w:val="008A2C2D"/>
    <w:rsid w:val="008A4442"/>
    <w:rsid w:val="008A5B1C"/>
    <w:rsid w:val="008B04EB"/>
    <w:rsid w:val="008B0505"/>
    <w:rsid w:val="008B280B"/>
    <w:rsid w:val="008B2B3F"/>
    <w:rsid w:val="008B5537"/>
    <w:rsid w:val="008B7938"/>
    <w:rsid w:val="008B7FBA"/>
    <w:rsid w:val="008C08FF"/>
    <w:rsid w:val="008C0CF8"/>
    <w:rsid w:val="008C5158"/>
    <w:rsid w:val="008C5697"/>
    <w:rsid w:val="008D0574"/>
    <w:rsid w:val="008D4EDB"/>
    <w:rsid w:val="008D65AD"/>
    <w:rsid w:val="008E0480"/>
    <w:rsid w:val="008E2329"/>
    <w:rsid w:val="008E522F"/>
    <w:rsid w:val="008E7DFB"/>
    <w:rsid w:val="008F124C"/>
    <w:rsid w:val="008F2EF4"/>
    <w:rsid w:val="008F4AF7"/>
    <w:rsid w:val="00902370"/>
    <w:rsid w:val="009118C3"/>
    <w:rsid w:val="00914363"/>
    <w:rsid w:val="00916FF2"/>
    <w:rsid w:val="009239C6"/>
    <w:rsid w:val="00926856"/>
    <w:rsid w:val="0092743A"/>
    <w:rsid w:val="00933231"/>
    <w:rsid w:val="00934851"/>
    <w:rsid w:val="009375FB"/>
    <w:rsid w:val="00942658"/>
    <w:rsid w:val="00942DCD"/>
    <w:rsid w:val="009432ED"/>
    <w:rsid w:val="00944109"/>
    <w:rsid w:val="00950C5C"/>
    <w:rsid w:val="00951515"/>
    <w:rsid w:val="00956B25"/>
    <w:rsid w:val="00964BB5"/>
    <w:rsid w:val="00967778"/>
    <w:rsid w:val="00971B9F"/>
    <w:rsid w:val="00977675"/>
    <w:rsid w:val="009806A4"/>
    <w:rsid w:val="0098102E"/>
    <w:rsid w:val="00981324"/>
    <w:rsid w:val="00981710"/>
    <w:rsid w:val="00984D3C"/>
    <w:rsid w:val="00985BB8"/>
    <w:rsid w:val="00990F6B"/>
    <w:rsid w:val="009928C5"/>
    <w:rsid w:val="00995E44"/>
    <w:rsid w:val="0099651D"/>
    <w:rsid w:val="009970DF"/>
    <w:rsid w:val="009A19AB"/>
    <w:rsid w:val="009A2325"/>
    <w:rsid w:val="009B04C8"/>
    <w:rsid w:val="009B19BF"/>
    <w:rsid w:val="009B487B"/>
    <w:rsid w:val="009B57CC"/>
    <w:rsid w:val="009B6BCD"/>
    <w:rsid w:val="009B7D3D"/>
    <w:rsid w:val="009C0C2D"/>
    <w:rsid w:val="009C1FCA"/>
    <w:rsid w:val="009C762F"/>
    <w:rsid w:val="009D161C"/>
    <w:rsid w:val="009D5FCB"/>
    <w:rsid w:val="009D6639"/>
    <w:rsid w:val="009E0EBD"/>
    <w:rsid w:val="009E5710"/>
    <w:rsid w:val="009E65E1"/>
    <w:rsid w:val="009F2052"/>
    <w:rsid w:val="009F35DB"/>
    <w:rsid w:val="009F3A34"/>
    <w:rsid w:val="009F3DA2"/>
    <w:rsid w:val="009F7388"/>
    <w:rsid w:val="00A00F04"/>
    <w:rsid w:val="00A011A8"/>
    <w:rsid w:val="00A01A0D"/>
    <w:rsid w:val="00A02852"/>
    <w:rsid w:val="00A04862"/>
    <w:rsid w:val="00A05DD2"/>
    <w:rsid w:val="00A06FA2"/>
    <w:rsid w:val="00A077B6"/>
    <w:rsid w:val="00A12409"/>
    <w:rsid w:val="00A152EE"/>
    <w:rsid w:val="00A22EC6"/>
    <w:rsid w:val="00A262BA"/>
    <w:rsid w:val="00A270EA"/>
    <w:rsid w:val="00A30305"/>
    <w:rsid w:val="00A311D0"/>
    <w:rsid w:val="00A34C7D"/>
    <w:rsid w:val="00A37C2B"/>
    <w:rsid w:val="00A40168"/>
    <w:rsid w:val="00A4046C"/>
    <w:rsid w:val="00A46D06"/>
    <w:rsid w:val="00A47E86"/>
    <w:rsid w:val="00A50142"/>
    <w:rsid w:val="00A52ED1"/>
    <w:rsid w:val="00A55267"/>
    <w:rsid w:val="00A62015"/>
    <w:rsid w:val="00A63807"/>
    <w:rsid w:val="00A70B50"/>
    <w:rsid w:val="00A71032"/>
    <w:rsid w:val="00A72043"/>
    <w:rsid w:val="00A736A5"/>
    <w:rsid w:val="00A760E1"/>
    <w:rsid w:val="00A81187"/>
    <w:rsid w:val="00A8193F"/>
    <w:rsid w:val="00A82F6C"/>
    <w:rsid w:val="00A90AD2"/>
    <w:rsid w:val="00A92388"/>
    <w:rsid w:val="00A926B5"/>
    <w:rsid w:val="00A936D6"/>
    <w:rsid w:val="00A948F2"/>
    <w:rsid w:val="00A95BA0"/>
    <w:rsid w:val="00AA5EE6"/>
    <w:rsid w:val="00AB0AE3"/>
    <w:rsid w:val="00AB0F1A"/>
    <w:rsid w:val="00AB14FA"/>
    <w:rsid w:val="00AB34F7"/>
    <w:rsid w:val="00AB5010"/>
    <w:rsid w:val="00AB55D9"/>
    <w:rsid w:val="00AB663A"/>
    <w:rsid w:val="00AC65AF"/>
    <w:rsid w:val="00AD2C3B"/>
    <w:rsid w:val="00AE1A91"/>
    <w:rsid w:val="00AE2260"/>
    <w:rsid w:val="00AE461B"/>
    <w:rsid w:val="00AE51EA"/>
    <w:rsid w:val="00AF4CB7"/>
    <w:rsid w:val="00B02030"/>
    <w:rsid w:val="00B024A5"/>
    <w:rsid w:val="00B079FF"/>
    <w:rsid w:val="00B11A7E"/>
    <w:rsid w:val="00B131A2"/>
    <w:rsid w:val="00B13390"/>
    <w:rsid w:val="00B14CC1"/>
    <w:rsid w:val="00B21498"/>
    <w:rsid w:val="00B267D2"/>
    <w:rsid w:val="00B3010E"/>
    <w:rsid w:val="00B3036C"/>
    <w:rsid w:val="00B33CA8"/>
    <w:rsid w:val="00B33CC4"/>
    <w:rsid w:val="00B34FFA"/>
    <w:rsid w:val="00B35A91"/>
    <w:rsid w:val="00B37EA0"/>
    <w:rsid w:val="00B41F98"/>
    <w:rsid w:val="00B42905"/>
    <w:rsid w:val="00B47561"/>
    <w:rsid w:val="00B47ECD"/>
    <w:rsid w:val="00B541C7"/>
    <w:rsid w:val="00B573CF"/>
    <w:rsid w:val="00B577E5"/>
    <w:rsid w:val="00B57DDE"/>
    <w:rsid w:val="00B61C97"/>
    <w:rsid w:val="00B63340"/>
    <w:rsid w:val="00B638BD"/>
    <w:rsid w:val="00B6606E"/>
    <w:rsid w:val="00B664D6"/>
    <w:rsid w:val="00B67066"/>
    <w:rsid w:val="00B72479"/>
    <w:rsid w:val="00B74F40"/>
    <w:rsid w:val="00B75DBC"/>
    <w:rsid w:val="00B75FBE"/>
    <w:rsid w:val="00B81305"/>
    <w:rsid w:val="00B829F7"/>
    <w:rsid w:val="00B8730C"/>
    <w:rsid w:val="00B907A4"/>
    <w:rsid w:val="00B92A07"/>
    <w:rsid w:val="00B94CA3"/>
    <w:rsid w:val="00B9686B"/>
    <w:rsid w:val="00BA3E5E"/>
    <w:rsid w:val="00BA4AB1"/>
    <w:rsid w:val="00BA5824"/>
    <w:rsid w:val="00BA5AA3"/>
    <w:rsid w:val="00BA6777"/>
    <w:rsid w:val="00BB047B"/>
    <w:rsid w:val="00BB2527"/>
    <w:rsid w:val="00BB26AD"/>
    <w:rsid w:val="00BB405B"/>
    <w:rsid w:val="00BB6FAC"/>
    <w:rsid w:val="00BC239F"/>
    <w:rsid w:val="00BC4D73"/>
    <w:rsid w:val="00BC7C4F"/>
    <w:rsid w:val="00BC7CB3"/>
    <w:rsid w:val="00BD125F"/>
    <w:rsid w:val="00BD1533"/>
    <w:rsid w:val="00BD476F"/>
    <w:rsid w:val="00BE16BE"/>
    <w:rsid w:val="00BE4AA3"/>
    <w:rsid w:val="00BF3B98"/>
    <w:rsid w:val="00BF3E1E"/>
    <w:rsid w:val="00BF55EE"/>
    <w:rsid w:val="00BF6C1E"/>
    <w:rsid w:val="00C04C24"/>
    <w:rsid w:val="00C05790"/>
    <w:rsid w:val="00C1006D"/>
    <w:rsid w:val="00C116B7"/>
    <w:rsid w:val="00C12E01"/>
    <w:rsid w:val="00C161CB"/>
    <w:rsid w:val="00C16602"/>
    <w:rsid w:val="00C17871"/>
    <w:rsid w:val="00C20892"/>
    <w:rsid w:val="00C21AED"/>
    <w:rsid w:val="00C25DAD"/>
    <w:rsid w:val="00C266ED"/>
    <w:rsid w:val="00C26CEA"/>
    <w:rsid w:val="00C275CB"/>
    <w:rsid w:val="00C35561"/>
    <w:rsid w:val="00C3689C"/>
    <w:rsid w:val="00C40B71"/>
    <w:rsid w:val="00C44B12"/>
    <w:rsid w:val="00C4618C"/>
    <w:rsid w:val="00C4774F"/>
    <w:rsid w:val="00C51925"/>
    <w:rsid w:val="00C52AF8"/>
    <w:rsid w:val="00C52B60"/>
    <w:rsid w:val="00C552FF"/>
    <w:rsid w:val="00C57F61"/>
    <w:rsid w:val="00C60C97"/>
    <w:rsid w:val="00C62B81"/>
    <w:rsid w:val="00C64386"/>
    <w:rsid w:val="00C66116"/>
    <w:rsid w:val="00C67715"/>
    <w:rsid w:val="00C701C2"/>
    <w:rsid w:val="00C706A3"/>
    <w:rsid w:val="00C71CF4"/>
    <w:rsid w:val="00C750E8"/>
    <w:rsid w:val="00C77647"/>
    <w:rsid w:val="00C83FCB"/>
    <w:rsid w:val="00C95D71"/>
    <w:rsid w:val="00C97163"/>
    <w:rsid w:val="00C971E2"/>
    <w:rsid w:val="00C97C60"/>
    <w:rsid w:val="00CA7A4B"/>
    <w:rsid w:val="00CB0FDA"/>
    <w:rsid w:val="00CB60BD"/>
    <w:rsid w:val="00CB7601"/>
    <w:rsid w:val="00CC25E3"/>
    <w:rsid w:val="00CC2B71"/>
    <w:rsid w:val="00CC440C"/>
    <w:rsid w:val="00CC695D"/>
    <w:rsid w:val="00CC6B0E"/>
    <w:rsid w:val="00CD1884"/>
    <w:rsid w:val="00CD25C7"/>
    <w:rsid w:val="00CD730E"/>
    <w:rsid w:val="00CE45E1"/>
    <w:rsid w:val="00CF3A96"/>
    <w:rsid w:val="00CF4904"/>
    <w:rsid w:val="00D0078D"/>
    <w:rsid w:val="00D012EE"/>
    <w:rsid w:val="00D037AA"/>
    <w:rsid w:val="00D03E79"/>
    <w:rsid w:val="00D04EBD"/>
    <w:rsid w:val="00D10215"/>
    <w:rsid w:val="00D13022"/>
    <w:rsid w:val="00D1500B"/>
    <w:rsid w:val="00D17A94"/>
    <w:rsid w:val="00D22490"/>
    <w:rsid w:val="00D22EAF"/>
    <w:rsid w:val="00D24867"/>
    <w:rsid w:val="00D25FD4"/>
    <w:rsid w:val="00D30A68"/>
    <w:rsid w:val="00D31F82"/>
    <w:rsid w:val="00D32061"/>
    <w:rsid w:val="00D32939"/>
    <w:rsid w:val="00D34AD3"/>
    <w:rsid w:val="00D366AE"/>
    <w:rsid w:val="00D478AA"/>
    <w:rsid w:val="00D503FF"/>
    <w:rsid w:val="00D51D1D"/>
    <w:rsid w:val="00D55605"/>
    <w:rsid w:val="00D5794A"/>
    <w:rsid w:val="00D63B68"/>
    <w:rsid w:val="00D650DC"/>
    <w:rsid w:val="00D66D13"/>
    <w:rsid w:val="00D728EF"/>
    <w:rsid w:val="00D72ABA"/>
    <w:rsid w:val="00D7540C"/>
    <w:rsid w:val="00D8272C"/>
    <w:rsid w:val="00D82C9D"/>
    <w:rsid w:val="00D858F5"/>
    <w:rsid w:val="00D8788C"/>
    <w:rsid w:val="00D94B22"/>
    <w:rsid w:val="00DA2242"/>
    <w:rsid w:val="00DA2B3E"/>
    <w:rsid w:val="00DB05D4"/>
    <w:rsid w:val="00DB2945"/>
    <w:rsid w:val="00DB2971"/>
    <w:rsid w:val="00DB2ABE"/>
    <w:rsid w:val="00DB5433"/>
    <w:rsid w:val="00DB67F4"/>
    <w:rsid w:val="00DC15CB"/>
    <w:rsid w:val="00DC2096"/>
    <w:rsid w:val="00DD2955"/>
    <w:rsid w:val="00DD523E"/>
    <w:rsid w:val="00DD7DAC"/>
    <w:rsid w:val="00DE0158"/>
    <w:rsid w:val="00DE259C"/>
    <w:rsid w:val="00DF3A36"/>
    <w:rsid w:val="00DF3A4C"/>
    <w:rsid w:val="00DF6FDA"/>
    <w:rsid w:val="00E00574"/>
    <w:rsid w:val="00E01944"/>
    <w:rsid w:val="00E02744"/>
    <w:rsid w:val="00E0302F"/>
    <w:rsid w:val="00E030E6"/>
    <w:rsid w:val="00E04369"/>
    <w:rsid w:val="00E05C31"/>
    <w:rsid w:val="00E1164E"/>
    <w:rsid w:val="00E13FF7"/>
    <w:rsid w:val="00E150AD"/>
    <w:rsid w:val="00E20153"/>
    <w:rsid w:val="00E2730C"/>
    <w:rsid w:val="00E31CC6"/>
    <w:rsid w:val="00E32E6F"/>
    <w:rsid w:val="00E34F48"/>
    <w:rsid w:val="00E4163D"/>
    <w:rsid w:val="00E61462"/>
    <w:rsid w:val="00E6555C"/>
    <w:rsid w:val="00E705BE"/>
    <w:rsid w:val="00E760AE"/>
    <w:rsid w:val="00E76BD3"/>
    <w:rsid w:val="00E76DA3"/>
    <w:rsid w:val="00E7751E"/>
    <w:rsid w:val="00E80F69"/>
    <w:rsid w:val="00E81D4F"/>
    <w:rsid w:val="00E822E1"/>
    <w:rsid w:val="00E82346"/>
    <w:rsid w:val="00E83EC8"/>
    <w:rsid w:val="00E84D85"/>
    <w:rsid w:val="00E86D5D"/>
    <w:rsid w:val="00E903B2"/>
    <w:rsid w:val="00E932E1"/>
    <w:rsid w:val="00E94E5B"/>
    <w:rsid w:val="00E956E4"/>
    <w:rsid w:val="00EA2339"/>
    <w:rsid w:val="00EA41F9"/>
    <w:rsid w:val="00EB29D3"/>
    <w:rsid w:val="00EB6F59"/>
    <w:rsid w:val="00EC0B2A"/>
    <w:rsid w:val="00EC727A"/>
    <w:rsid w:val="00ED08DE"/>
    <w:rsid w:val="00ED3081"/>
    <w:rsid w:val="00ED4AFD"/>
    <w:rsid w:val="00ED59C5"/>
    <w:rsid w:val="00ED6915"/>
    <w:rsid w:val="00EE0884"/>
    <w:rsid w:val="00EE1A5B"/>
    <w:rsid w:val="00EE2BBA"/>
    <w:rsid w:val="00EE2C9F"/>
    <w:rsid w:val="00EE512F"/>
    <w:rsid w:val="00F03A8F"/>
    <w:rsid w:val="00F03D49"/>
    <w:rsid w:val="00F113D2"/>
    <w:rsid w:val="00F12A30"/>
    <w:rsid w:val="00F12FCA"/>
    <w:rsid w:val="00F15187"/>
    <w:rsid w:val="00F15806"/>
    <w:rsid w:val="00F159D1"/>
    <w:rsid w:val="00F179B2"/>
    <w:rsid w:val="00F21E4B"/>
    <w:rsid w:val="00F24A04"/>
    <w:rsid w:val="00F3242E"/>
    <w:rsid w:val="00F32EF6"/>
    <w:rsid w:val="00F35B0E"/>
    <w:rsid w:val="00F3704B"/>
    <w:rsid w:val="00F37835"/>
    <w:rsid w:val="00F37B03"/>
    <w:rsid w:val="00F4013A"/>
    <w:rsid w:val="00F43964"/>
    <w:rsid w:val="00F4415C"/>
    <w:rsid w:val="00F459B9"/>
    <w:rsid w:val="00F50918"/>
    <w:rsid w:val="00F52AC7"/>
    <w:rsid w:val="00F65DFB"/>
    <w:rsid w:val="00F725F0"/>
    <w:rsid w:val="00F72CF0"/>
    <w:rsid w:val="00F73D2A"/>
    <w:rsid w:val="00F75872"/>
    <w:rsid w:val="00F81B36"/>
    <w:rsid w:val="00F82C02"/>
    <w:rsid w:val="00F83AC1"/>
    <w:rsid w:val="00F83C6F"/>
    <w:rsid w:val="00F85FA4"/>
    <w:rsid w:val="00F93F6E"/>
    <w:rsid w:val="00F9747D"/>
    <w:rsid w:val="00FA1268"/>
    <w:rsid w:val="00FA24D3"/>
    <w:rsid w:val="00FA3DA6"/>
    <w:rsid w:val="00FA4360"/>
    <w:rsid w:val="00FA729A"/>
    <w:rsid w:val="00FA733C"/>
    <w:rsid w:val="00FB13FC"/>
    <w:rsid w:val="00FB4715"/>
    <w:rsid w:val="00FC3F46"/>
    <w:rsid w:val="00FC6A67"/>
    <w:rsid w:val="00FD0233"/>
    <w:rsid w:val="00FD58D5"/>
    <w:rsid w:val="00FD778C"/>
    <w:rsid w:val="00FE00CE"/>
    <w:rsid w:val="00FE039D"/>
    <w:rsid w:val="00FE247F"/>
    <w:rsid w:val="00FE646C"/>
    <w:rsid w:val="00FE6E2E"/>
    <w:rsid w:val="00FF2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5D6919"/>
  <w15:docId w15:val="{05C65F9C-4B66-4331-972E-6B66FBA4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rsid w:val="003F0FCE"/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13E7C"/>
    <w:pPr>
      <w:numPr>
        <w:numId w:val="1"/>
      </w:numPr>
      <w:suppressAutoHyphens/>
      <w:spacing w:after="240" w:line="360" w:lineRule="auto"/>
      <w:jc w:val="center"/>
      <w:outlineLvl w:val="0"/>
    </w:pPr>
    <w:rPr>
      <w:caps/>
      <w:kern w:val="28"/>
      <w:sz w:val="28"/>
      <w:lang w:val="uk-UA"/>
    </w:rPr>
  </w:style>
  <w:style w:type="paragraph" w:styleId="2">
    <w:name w:val="heading 2"/>
    <w:basedOn w:val="a0"/>
    <w:next w:val="a0"/>
    <w:qFormat/>
    <w:rsid w:val="00813E7C"/>
    <w:pPr>
      <w:numPr>
        <w:ilvl w:val="1"/>
        <w:numId w:val="1"/>
      </w:numPr>
      <w:suppressAutoHyphens/>
      <w:spacing w:before="240" w:after="240" w:line="360" w:lineRule="auto"/>
      <w:ind w:left="1134"/>
      <w:outlineLvl w:val="1"/>
    </w:pPr>
    <w:rPr>
      <w:sz w:val="28"/>
      <w:lang w:val="uk-UA"/>
    </w:rPr>
  </w:style>
  <w:style w:type="paragraph" w:styleId="3">
    <w:name w:val="heading 3"/>
    <w:basedOn w:val="a0"/>
    <w:next w:val="a0"/>
    <w:link w:val="30"/>
    <w:autoRedefine/>
    <w:qFormat/>
    <w:rsid w:val="00DD523E"/>
    <w:pPr>
      <w:numPr>
        <w:ilvl w:val="2"/>
        <w:numId w:val="2"/>
      </w:numPr>
      <w:suppressAutoHyphens/>
      <w:spacing w:before="240" w:after="120" w:line="336" w:lineRule="auto"/>
      <w:outlineLvl w:val="2"/>
    </w:pPr>
    <w:rPr>
      <w:sz w:val="28"/>
      <w:lang w:val="uk-UA"/>
    </w:rPr>
  </w:style>
  <w:style w:type="paragraph" w:styleId="4">
    <w:name w:val="heading 4"/>
    <w:basedOn w:val="a0"/>
    <w:next w:val="a0"/>
    <w:link w:val="40"/>
    <w:qFormat/>
    <w:rsid w:val="00102567"/>
    <w:pPr>
      <w:numPr>
        <w:ilvl w:val="3"/>
        <w:numId w:val="1"/>
      </w:numPr>
      <w:suppressAutoHyphens/>
      <w:spacing w:before="240" w:after="120" w:line="360" w:lineRule="auto"/>
      <w:outlineLvl w:val="3"/>
    </w:pPr>
    <w:rPr>
      <w:sz w:val="28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E61462"/>
    <w:pPr>
      <w:tabs>
        <w:tab w:val="center" w:pos="4153"/>
        <w:tab w:val="right" w:pos="8306"/>
      </w:tabs>
    </w:pPr>
    <w:rPr>
      <w:lang w:val="uk-UA"/>
    </w:rPr>
  </w:style>
  <w:style w:type="paragraph" w:styleId="a6">
    <w:name w:val="caption"/>
    <w:basedOn w:val="a0"/>
    <w:next w:val="a0"/>
    <w:qFormat/>
    <w:rsid w:val="00D8272C"/>
    <w:pPr>
      <w:suppressAutoHyphens/>
      <w:spacing w:line="336" w:lineRule="auto"/>
    </w:pPr>
    <w:rPr>
      <w:lang w:val="uk-UA"/>
    </w:rPr>
  </w:style>
  <w:style w:type="paragraph" w:styleId="a7">
    <w:name w:val="footer"/>
    <w:basedOn w:val="a0"/>
    <w:link w:val="a8"/>
    <w:uiPriority w:val="99"/>
    <w:rsid w:val="00E61462"/>
    <w:pPr>
      <w:tabs>
        <w:tab w:val="center" w:pos="4153"/>
        <w:tab w:val="right" w:pos="8306"/>
      </w:tabs>
    </w:pPr>
    <w:rPr>
      <w:lang w:val="uk-UA"/>
    </w:rPr>
  </w:style>
  <w:style w:type="character" w:styleId="a9">
    <w:name w:val="page number"/>
    <w:rsid w:val="00E61462"/>
    <w:rPr>
      <w:rFonts w:ascii="Times New Roman" w:hAnsi="Times New Roman"/>
      <w:noProof w:val="0"/>
      <w:lang w:val="uk-UA"/>
    </w:rPr>
  </w:style>
  <w:style w:type="paragraph" w:styleId="11">
    <w:name w:val="toc 1"/>
    <w:basedOn w:val="a0"/>
    <w:next w:val="a0"/>
    <w:autoRedefine/>
    <w:uiPriority w:val="39"/>
    <w:rsid w:val="00D51D1D"/>
    <w:pPr>
      <w:tabs>
        <w:tab w:val="right" w:leader="dot" w:pos="9355"/>
      </w:tabs>
      <w:spacing w:line="360" w:lineRule="auto"/>
      <w:ind w:right="283"/>
      <w:jc w:val="both"/>
    </w:pPr>
    <w:rPr>
      <w:sz w:val="28"/>
    </w:rPr>
  </w:style>
  <w:style w:type="paragraph" w:styleId="20">
    <w:name w:val="toc 2"/>
    <w:basedOn w:val="a0"/>
    <w:next w:val="a0"/>
    <w:autoRedefine/>
    <w:uiPriority w:val="39"/>
    <w:rsid w:val="00B63340"/>
    <w:pPr>
      <w:tabs>
        <w:tab w:val="right" w:leader="dot" w:pos="9345"/>
      </w:tabs>
      <w:spacing w:line="360" w:lineRule="auto"/>
      <w:ind w:left="420" w:right="-1"/>
      <w:jc w:val="right"/>
    </w:pPr>
    <w:rPr>
      <w:b/>
      <w:noProof/>
      <w:sz w:val="28"/>
    </w:rPr>
  </w:style>
  <w:style w:type="paragraph" w:styleId="31">
    <w:name w:val="toc 3"/>
    <w:basedOn w:val="a0"/>
    <w:next w:val="a0"/>
    <w:autoRedefine/>
    <w:uiPriority w:val="39"/>
    <w:rsid w:val="00E61462"/>
    <w:pPr>
      <w:tabs>
        <w:tab w:val="right" w:leader="dot" w:pos="9355"/>
      </w:tabs>
      <w:spacing w:line="336" w:lineRule="auto"/>
      <w:ind w:left="567" w:right="851"/>
    </w:pPr>
    <w:rPr>
      <w:sz w:val="28"/>
    </w:rPr>
  </w:style>
  <w:style w:type="paragraph" w:styleId="41">
    <w:name w:val="toc 4"/>
    <w:basedOn w:val="a0"/>
    <w:next w:val="a0"/>
    <w:autoRedefine/>
    <w:uiPriority w:val="39"/>
    <w:rsid w:val="00813E7C"/>
    <w:pPr>
      <w:tabs>
        <w:tab w:val="right" w:leader="dot" w:pos="9356"/>
      </w:tabs>
      <w:spacing w:line="336" w:lineRule="auto"/>
      <w:ind w:left="1134"/>
    </w:pPr>
    <w:rPr>
      <w:sz w:val="28"/>
    </w:rPr>
  </w:style>
  <w:style w:type="paragraph" w:styleId="aa">
    <w:name w:val="Body Text"/>
    <w:basedOn w:val="a0"/>
    <w:rsid w:val="00E61462"/>
    <w:pPr>
      <w:spacing w:line="336" w:lineRule="auto"/>
      <w:ind w:firstLine="851"/>
    </w:pPr>
  </w:style>
  <w:style w:type="paragraph" w:customStyle="1" w:styleId="ab">
    <w:name w:val="Переменные"/>
    <w:basedOn w:val="aa"/>
    <w:rsid w:val="00E61462"/>
    <w:pPr>
      <w:tabs>
        <w:tab w:val="left" w:pos="482"/>
      </w:tabs>
      <w:ind w:left="482" w:hanging="482"/>
    </w:pPr>
  </w:style>
  <w:style w:type="paragraph" w:styleId="ac">
    <w:name w:val="Document Map"/>
    <w:basedOn w:val="a0"/>
    <w:semiHidden/>
    <w:rsid w:val="00E61462"/>
    <w:pPr>
      <w:shd w:val="clear" w:color="auto" w:fill="000080"/>
    </w:pPr>
  </w:style>
  <w:style w:type="paragraph" w:customStyle="1" w:styleId="ad">
    <w:name w:val="Формула"/>
    <w:basedOn w:val="aa"/>
    <w:rsid w:val="00E61462"/>
    <w:pPr>
      <w:tabs>
        <w:tab w:val="center" w:pos="4536"/>
        <w:tab w:val="right" w:pos="9356"/>
      </w:tabs>
      <w:ind w:firstLine="0"/>
    </w:pPr>
  </w:style>
  <w:style w:type="paragraph" w:customStyle="1" w:styleId="ae">
    <w:name w:val="Чертежный"/>
    <w:link w:val="af"/>
    <w:rsid w:val="00E61462"/>
    <w:pPr>
      <w:jc w:val="both"/>
    </w:pPr>
    <w:rPr>
      <w:rFonts w:ascii="ISOCPEUR" w:hAnsi="ISOCPEUR"/>
      <w:i/>
      <w:lang w:val="uk-UA"/>
    </w:rPr>
  </w:style>
  <w:style w:type="paragraph" w:customStyle="1" w:styleId="af0">
    <w:name w:val="Листинг программы"/>
    <w:rsid w:val="00E61462"/>
    <w:pPr>
      <w:suppressAutoHyphens/>
    </w:pPr>
    <w:rPr>
      <w:noProof/>
    </w:rPr>
  </w:style>
  <w:style w:type="paragraph" w:styleId="af1">
    <w:name w:val="annotation text"/>
    <w:basedOn w:val="a0"/>
    <w:semiHidden/>
    <w:rsid w:val="00E61462"/>
    <w:rPr>
      <w:rFonts w:ascii="Journal" w:hAnsi="Journal"/>
    </w:rPr>
  </w:style>
  <w:style w:type="character" w:styleId="af2">
    <w:name w:val="Hyperlink"/>
    <w:uiPriority w:val="99"/>
    <w:rsid w:val="00E61462"/>
    <w:rPr>
      <w:color w:val="0000FF"/>
      <w:u w:val="single"/>
    </w:rPr>
  </w:style>
  <w:style w:type="paragraph" w:styleId="af3">
    <w:name w:val="Normal (Web)"/>
    <w:basedOn w:val="a0"/>
    <w:uiPriority w:val="99"/>
    <w:rsid w:val="00E61462"/>
    <w:pPr>
      <w:spacing w:before="100" w:beforeAutospacing="1" w:after="100" w:afterAutospacing="1"/>
    </w:pPr>
  </w:style>
  <w:style w:type="paragraph" w:customStyle="1" w:styleId="Default">
    <w:name w:val="Default"/>
    <w:link w:val="Default0"/>
    <w:uiPriority w:val="99"/>
    <w:rsid w:val="00E614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western">
    <w:name w:val="western"/>
    <w:basedOn w:val="a0"/>
    <w:rsid w:val="00E61462"/>
    <w:pPr>
      <w:spacing w:before="100" w:beforeAutospacing="1" w:line="360" w:lineRule="auto"/>
      <w:jc w:val="both"/>
    </w:pPr>
    <w:rPr>
      <w:color w:val="000000"/>
      <w:sz w:val="28"/>
      <w:szCs w:val="28"/>
    </w:rPr>
  </w:style>
  <w:style w:type="character" w:styleId="af4">
    <w:name w:val="Strong"/>
    <w:uiPriority w:val="22"/>
    <w:qFormat/>
    <w:rsid w:val="00E61462"/>
    <w:rPr>
      <w:b/>
      <w:bCs/>
    </w:rPr>
  </w:style>
  <w:style w:type="paragraph" w:customStyle="1" w:styleId="12">
    <w:name w:val="Абзац списка1"/>
    <w:basedOn w:val="a0"/>
    <w:rsid w:val="00E61462"/>
    <w:pPr>
      <w:spacing w:after="200" w:line="360" w:lineRule="auto"/>
      <w:ind w:left="720" w:firstLine="851"/>
    </w:pPr>
    <w:rPr>
      <w:rFonts w:ascii="Calibri" w:eastAsia="SimSun" w:hAnsi="Calibri"/>
      <w:sz w:val="22"/>
      <w:szCs w:val="22"/>
      <w:lang w:eastAsia="en-US"/>
    </w:rPr>
  </w:style>
  <w:style w:type="paragraph" w:customStyle="1" w:styleId="af5">
    <w:name w:val="ПЗ текст"/>
    <w:rsid w:val="00E61462"/>
    <w:pPr>
      <w:suppressAutoHyphens/>
      <w:spacing w:line="360" w:lineRule="auto"/>
      <w:ind w:firstLine="709"/>
      <w:jc w:val="both"/>
    </w:pPr>
    <w:rPr>
      <w:rFonts w:ascii="Calibri" w:hAnsi="Calibri" w:cs="Calibri"/>
      <w:lang w:eastAsia="ar-SA"/>
    </w:rPr>
  </w:style>
  <w:style w:type="paragraph" w:customStyle="1" w:styleId="media1">
    <w:name w:val="Стиль media1"/>
    <w:basedOn w:val="a0"/>
    <w:rsid w:val="00E61462"/>
    <w:pPr>
      <w:suppressAutoHyphens/>
      <w:spacing w:before="283" w:after="283" w:line="360" w:lineRule="auto"/>
    </w:pPr>
    <w:rPr>
      <w:sz w:val="28"/>
      <w:lang w:eastAsia="ar-SA"/>
    </w:rPr>
  </w:style>
  <w:style w:type="paragraph" w:customStyle="1" w:styleId="314">
    <w:name w:val="Заголовок 3 + 14 пт"/>
    <w:aliases w:val="не полужирный,Слева:  0 см,Первая строка:  1,5 см,Пер..."/>
    <w:basedOn w:val="2"/>
    <w:rsid w:val="00E61462"/>
    <w:rPr>
      <w:b/>
      <w:szCs w:val="28"/>
    </w:rPr>
  </w:style>
  <w:style w:type="paragraph" w:styleId="af6">
    <w:name w:val="Balloon Text"/>
    <w:basedOn w:val="a0"/>
    <w:link w:val="af7"/>
    <w:rsid w:val="00B638BD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rsid w:val="00B638BD"/>
    <w:rPr>
      <w:rFonts w:ascii="Tahoma" w:hAnsi="Tahoma" w:cs="Tahoma"/>
      <w:sz w:val="16"/>
      <w:szCs w:val="16"/>
    </w:rPr>
  </w:style>
  <w:style w:type="paragraph" w:customStyle="1" w:styleId="af8">
    <w:name w:val="обычный"/>
    <w:basedOn w:val="Default"/>
    <w:link w:val="af9"/>
    <w:qFormat/>
    <w:rsid w:val="007F1C0B"/>
    <w:pPr>
      <w:spacing w:line="360" w:lineRule="auto"/>
      <w:ind w:firstLine="851"/>
      <w:jc w:val="both"/>
    </w:pPr>
    <w:rPr>
      <w:sz w:val="28"/>
      <w:szCs w:val="28"/>
    </w:rPr>
  </w:style>
  <w:style w:type="paragraph" w:styleId="afa">
    <w:name w:val="List Paragraph"/>
    <w:basedOn w:val="a0"/>
    <w:uiPriority w:val="34"/>
    <w:qFormat/>
    <w:rsid w:val="008E7DFB"/>
    <w:pPr>
      <w:ind w:left="720"/>
      <w:contextualSpacing/>
    </w:pPr>
  </w:style>
  <w:style w:type="character" w:customStyle="1" w:styleId="Default0">
    <w:name w:val="Default Знак"/>
    <w:basedOn w:val="a1"/>
    <w:link w:val="Default"/>
    <w:rsid w:val="007F1C0B"/>
    <w:rPr>
      <w:color w:val="000000"/>
      <w:sz w:val="24"/>
      <w:szCs w:val="24"/>
    </w:rPr>
  </w:style>
  <w:style w:type="character" w:customStyle="1" w:styleId="af9">
    <w:name w:val="обычный Знак"/>
    <w:basedOn w:val="Default0"/>
    <w:link w:val="af8"/>
    <w:rsid w:val="007F1C0B"/>
    <w:rPr>
      <w:color w:val="000000"/>
      <w:sz w:val="28"/>
      <w:szCs w:val="28"/>
    </w:rPr>
  </w:style>
  <w:style w:type="character" w:customStyle="1" w:styleId="30">
    <w:name w:val="Заголовок 3 Знак"/>
    <w:basedOn w:val="a1"/>
    <w:link w:val="3"/>
    <w:rsid w:val="00DD523E"/>
    <w:rPr>
      <w:szCs w:val="24"/>
      <w:lang w:val="uk-UA"/>
    </w:rPr>
  </w:style>
  <w:style w:type="paragraph" w:customStyle="1" w:styleId="afb">
    <w:name w:val="Название таблиц"/>
    <w:basedOn w:val="af8"/>
    <w:link w:val="afc"/>
    <w:qFormat/>
    <w:rsid w:val="00434458"/>
    <w:pPr>
      <w:ind w:firstLine="0"/>
    </w:pPr>
  </w:style>
  <w:style w:type="character" w:customStyle="1" w:styleId="afc">
    <w:name w:val="Название таблиц Знак"/>
    <w:basedOn w:val="af9"/>
    <w:link w:val="afb"/>
    <w:rsid w:val="00434458"/>
    <w:rPr>
      <w:color w:val="000000"/>
      <w:sz w:val="28"/>
      <w:szCs w:val="28"/>
    </w:rPr>
  </w:style>
  <w:style w:type="paragraph" w:styleId="afd">
    <w:name w:val="No Spacing"/>
    <w:uiPriority w:val="1"/>
    <w:qFormat/>
    <w:rsid w:val="00885100"/>
    <w:rPr>
      <w:sz w:val="24"/>
      <w:szCs w:val="24"/>
    </w:rPr>
  </w:style>
  <w:style w:type="paragraph" w:styleId="afe">
    <w:name w:val="TOC Heading"/>
    <w:basedOn w:val="1"/>
    <w:next w:val="a0"/>
    <w:uiPriority w:val="39"/>
    <w:unhideWhenUsed/>
    <w:qFormat/>
    <w:rsid w:val="00CB7601"/>
    <w:pPr>
      <w:keepNext/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aps w:val="0"/>
      <w:color w:val="365F91" w:themeColor="accent1" w:themeShade="BF"/>
      <w:kern w:val="0"/>
      <w:szCs w:val="28"/>
      <w:lang w:val="ru-RU"/>
    </w:rPr>
  </w:style>
  <w:style w:type="character" w:customStyle="1" w:styleId="a8">
    <w:name w:val="Нижний колонтитул Знак"/>
    <w:basedOn w:val="a1"/>
    <w:link w:val="a7"/>
    <w:uiPriority w:val="99"/>
    <w:rsid w:val="00717638"/>
    <w:rPr>
      <w:sz w:val="24"/>
      <w:szCs w:val="24"/>
      <w:lang w:val="uk-UA"/>
    </w:rPr>
  </w:style>
  <w:style w:type="paragraph" w:customStyle="1" w:styleId="aff">
    <w:name w:val="Рисунки"/>
    <w:basedOn w:val="af8"/>
    <w:link w:val="aff0"/>
    <w:qFormat/>
    <w:rsid w:val="00A81187"/>
    <w:pPr>
      <w:ind w:firstLine="0"/>
      <w:jc w:val="center"/>
    </w:pPr>
  </w:style>
  <w:style w:type="character" w:customStyle="1" w:styleId="aff0">
    <w:name w:val="Рисунки Знак"/>
    <w:basedOn w:val="af9"/>
    <w:link w:val="aff"/>
    <w:rsid w:val="00A81187"/>
    <w:rPr>
      <w:color w:val="000000"/>
      <w:sz w:val="28"/>
      <w:szCs w:val="28"/>
    </w:rPr>
  </w:style>
  <w:style w:type="character" w:styleId="aff1">
    <w:name w:val="Placeholder Text"/>
    <w:basedOn w:val="a1"/>
    <w:uiPriority w:val="99"/>
    <w:semiHidden/>
    <w:rsid w:val="00F52AC7"/>
    <w:rPr>
      <w:color w:val="808080"/>
    </w:rPr>
  </w:style>
  <w:style w:type="table" w:styleId="aff2">
    <w:name w:val="Table Grid"/>
    <w:basedOn w:val="a2"/>
    <w:rsid w:val="00A92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rsid w:val="002742DD"/>
    <w:rPr>
      <w:szCs w:val="24"/>
      <w:lang w:val="uk-UA"/>
    </w:rPr>
  </w:style>
  <w:style w:type="paragraph" w:customStyle="1" w:styleId="21">
    <w:name w:val="Абзац списка2"/>
    <w:basedOn w:val="a0"/>
    <w:rsid w:val="00885426"/>
    <w:pPr>
      <w:spacing w:after="200" w:line="360" w:lineRule="auto"/>
      <w:ind w:left="720" w:firstLine="851"/>
    </w:pPr>
    <w:rPr>
      <w:rFonts w:ascii="Calibri" w:eastAsia="SimSun" w:hAnsi="Calibri"/>
      <w:sz w:val="22"/>
      <w:szCs w:val="22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3820C8"/>
    <w:rPr>
      <w:caps/>
      <w:kern w:val="28"/>
      <w:szCs w:val="24"/>
      <w:lang w:val="uk-UA"/>
    </w:rPr>
  </w:style>
  <w:style w:type="paragraph" w:styleId="aff3">
    <w:name w:val="Bibliography"/>
    <w:basedOn w:val="a0"/>
    <w:next w:val="a0"/>
    <w:uiPriority w:val="37"/>
    <w:unhideWhenUsed/>
    <w:rsid w:val="003820C8"/>
  </w:style>
  <w:style w:type="paragraph" w:customStyle="1" w:styleId="22">
    <w:name w:val="Обычный2"/>
    <w:rsid w:val="0027323F"/>
    <w:pPr>
      <w:widowControl w:val="0"/>
    </w:pPr>
    <w:rPr>
      <w:snapToGrid w:val="0"/>
    </w:rPr>
  </w:style>
  <w:style w:type="paragraph" w:styleId="HTML">
    <w:name w:val="HTML Preformatted"/>
    <w:basedOn w:val="a0"/>
    <w:link w:val="HTML0"/>
    <w:rsid w:val="0071687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716872"/>
    <w:rPr>
      <w:rFonts w:ascii="Consolas" w:hAnsi="Consolas" w:cs="Consolas"/>
    </w:rPr>
  </w:style>
  <w:style w:type="paragraph" w:customStyle="1" w:styleId="aff4">
    <w:name w:val="Практика"/>
    <w:basedOn w:val="af8"/>
    <w:link w:val="aff5"/>
    <w:qFormat/>
    <w:rsid w:val="00666F48"/>
  </w:style>
  <w:style w:type="character" w:customStyle="1" w:styleId="aff5">
    <w:name w:val="Практика Знак"/>
    <w:basedOn w:val="af9"/>
    <w:link w:val="aff4"/>
    <w:rsid w:val="00666F48"/>
    <w:rPr>
      <w:color w:val="000000"/>
      <w:sz w:val="28"/>
      <w:szCs w:val="28"/>
    </w:rPr>
  </w:style>
  <w:style w:type="paragraph" w:customStyle="1" w:styleId="13">
    <w:name w:val="Стиль1"/>
    <w:basedOn w:val="ae"/>
    <w:link w:val="14"/>
    <w:qFormat/>
    <w:rsid w:val="004329CD"/>
    <w:pPr>
      <w:jc w:val="center"/>
    </w:pPr>
    <w:rPr>
      <w:rFonts w:ascii="Times New Roman" w:hAnsi="Times New Roman"/>
      <w:sz w:val="22"/>
      <w:szCs w:val="22"/>
      <w:lang w:val="ru-RU"/>
    </w:rPr>
  </w:style>
  <w:style w:type="paragraph" w:customStyle="1" w:styleId="23">
    <w:name w:val="Стиль2"/>
    <w:basedOn w:val="ae"/>
    <w:link w:val="24"/>
    <w:qFormat/>
    <w:rsid w:val="004329CD"/>
    <w:pPr>
      <w:jc w:val="center"/>
    </w:pPr>
    <w:rPr>
      <w:sz w:val="24"/>
      <w:lang w:val="ru-RU"/>
    </w:rPr>
  </w:style>
  <w:style w:type="character" w:customStyle="1" w:styleId="af">
    <w:name w:val="Чертежный Знак"/>
    <w:basedOn w:val="a1"/>
    <w:link w:val="ae"/>
    <w:rsid w:val="004329CD"/>
    <w:rPr>
      <w:rFonts w:ascii="ISOCPEUR" w:hAnsi="ISOCPEUR"/>
      <w:i/>
      <w:sz w:val="28"/>
      <w:lang w:val="uk-UA"/>
    </w:rPr>
  </w:style>
  <w:style w:type="character" w:customStyle="1" w:styleId="14">
    <w:name w:val="Стиль1 Знак"/>
    <w:basedOn w:val="af"/>
    <w:link w:val="13"/>
    <w:rsid w:val="004329CD"/>
    <w:rPr>
      <w:rFonts w:ascii="ISOCPEUR" w:hAnsi="ISOCPEUR"/>
      <w:i/>
      <w:sz w:val="22"/>
      <w:szCs w:val="22"/>
      <w:lang w:val="uk-UA"/>
    </w:rPr>
  </w:style>
  <w:style w:type="character" w:customStyle="1" w:styleId="24">
    <w:name w:val="Стиль2 Знак"/>
    <w:basedOn w:val="af"/>
    <w:link w:val="23"/>
    <w:rsid w:val="004329CD"/>
    <w:rPr>
      <w:rFonts w:ascii="ISOCPEUR" w:hAnsi="ISOCPEUR"/>
      <w:i/>
      <w:sz w:val="24"/>
      <w:lang w:val="uk-UA"/>
    </w:rPr>
  </w:style>
  <w:style w:type="character" w:customStyle="1" w:styleId="apple-converted-space">
    <w:name w:val="apple-converted-space"/>
    <w:basedOn w:val="a1"/>
    <w:rsid w:val="00FB13FC"/>
  </w:style>
  <w:style w:type="character" w:customStyle="1" w:styleId="a5">
    <w:name w:val="Верхний колонтитул Знак"/>
    <w:basedOn w:val="a1"/>
    <w:link w:val="a4"/>
    <w:uiPriority w:val="99"/>
    <w:rsid w:val="00BA4AB1"/>
    <w:rPr>
      <w:sz w:val="24"/>
      <w:szCs w:val="24"/>
      <w:lang w:val="uk-UA"/>
    </w:rPr>
  </w:style>
  <w:style w:type="paragraph" w:customStyle="1" w:styleId="aff6">
    <w:name w:val="Текстовый блок"/>
    <w:rsid w:val="00785610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2"/>
      <w:szCs w:val="22"/>
      <w:u w:color="000000"/>
      <w:bdr w:val="nil"/>
    </w:rPr>
  </w:style>
  <w:style w:type="paragraph" w:customStyle="1" w:styleId="aff7">
    <w:name w:val="По умолчанию"/>
    <w:rsid w:val="00663111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2"/>
      <w:szCs w:val="22"/>
      <w:u w:color="000000"/>
      <w:bdr w:val="nil"/>
    </w:rPr>
  </w:style>
  <w:style w:type="numbering" w:customStyle="1" w:styleId="a">
    <w:name w:val="С числами"/>
    <w:rsid w:val="00805C5F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Word\STARTUP\UBitMenu04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[1]</b:Tag>
    <b:SourceType>InternetSite</b:SourceType>
    <b:Guid>{7D830A26-AAB0-41CF-8B23-15615BD61762}</b:Guid>
    <b:Title>Приложение "Неориентированный граф"</b:Title>
    <b:Year>2013</b:Year>
    <b:CountryRegion>Россия</b:CountryRegion>
    <b:Author>
      <b:Author>
        <b:NameList>
          <b:Person>
            <b:Last>А.П.</b:Last>
            <b:First>Самойлин</b:First>
          </b:Person>
        </b:NameList>
      </b:Author>
    </b:Author>
    <b:ProductionCompany>sssprog</b:ProductionCompany>
    <b:InternetSiteTitle>Google.Play</b:InternetSiteTitle>
    <b:YearAccessed>2015</b:YearAccessed>
    <b:MonthAccessed>Июнь</b:MonthAccessed>
    <b:DayAccessed>20</b:DayAccessed>
    <b:URL>https://play.google.com/store/apps/details?id=ru.sssprog.nonorientedgraph</b:URL>
    <b:RefOrder>1</b:RefOrder>
  </b:Source>
</b:Sources>
</file>

<file path=customXml/itemProps1.xml><?xml version="1.0" encoding="utf-8"?>
<ds:datastoreItem xmlns:ds="http://schemas.openxmlformats.org/officeDocument/2006/customXml" ds:itemID="{5283BCC2-D27B-443E-9359-9BF666E28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UBitMenu04RU.dotx</Template>
  <TotalTime>3</TotalTime>
  <Pages>15</Pages>
  <Words>2360</Words>
  <Characters>13454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15783</CharactersWithSpaces>
  <SharedDoc>false</SharedDoc>
  <HLinks>
    <vt:vector size="216" baseType="variant">
      <vt:variant>
        <vt:i4>1179703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_Toc414135409</vt:lpwstr>
      </vt:variant>
      <vt:variant>
        <vt:i4>1179703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_Toc414135408</vt:lpwstr>
      </vt:variant>
      <vt:variant>
        <vt:i4>1179703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_Toc414135407</vt:lpwstr>
      </vt:variant>
      <vt:variant>
        <vt:i4>1179703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_Toc414135406</vt:lpwstr>
      </vt:variant>
      <vt:variant>
        <vt:i4>1179703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_Toc414135405</vt:lpwstr>
      </vt:variant>
      <vt:variant>
        <vt:i4>1179703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_Toc414135404</vt:lpwstr>
      </vt:variant>
      <vt:variant>
        <vt:i4>1179703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_Toc414135403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_Toc414135402</vt:lpwstr>
      </vt:variant>
      <vt:variant>
        <vt:i4>1179703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_Toc414135401</vt:lpwstr>
      </vt:variant>
      <vt:variant>
        <vt:i4>1179703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_Toc414135400</vt:lpwstr>
      </vt:variant>
      <vt:variant>
        <vt:i4>1769520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_Toc414135399</vt:lpwstr>
      </vt:variant>
      <vt:variant>
        <vt:i4>1769520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_Toc414135397</vt:lpwstr>
      </vt:variant>
      <vt:variant>
        <vt:i4>1769520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_Toc414135396</vt:lpwstr>
      </vt:variant>
      <vt:variant>
        <vt:i4>1769520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_Toc414135395</vt:lpwstr>
      </vt:variant>
      <vt:variant>
        <vt:i4>1769520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_Toc414135394</vt:lpwstr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_Toc414135393</vt:lpwstr>
      </vt:variant>
      <vt:variant>
        <vt:i4>1769520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_Toc414135392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_Toc414135391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_Toc414135390</vt:lpwstr>
      </vt:variant>
      <vt:variant>
        <vt:i4>1703984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_Toc414135389</vt:lpwstr>
      </vt:variant>
      <vt:variant>
        <vt:i4>1703984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_Toc414135388</vt:lpwstr>
      </vt:variant>
      <vt:variant>
        <vt:i4>1703984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_Toc414135387</vt:lpwstr>
      </vt:variant>
      <vt:variant>
        <vt:i4>1703984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_Toc414135386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_Toc414135385</vt:lpwstr>
      </vt:variant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_Toc414135384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_Toc414135383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_Toc414135382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_Toc414135381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_Toc414135380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_Toc414135379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_Toc414135378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_Toc414135377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_Toc414135376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_Toc414135375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_Toc414135374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_Toc414135373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RusTim</dc:creator>
  <cp:lastModifiedBy>Aishat Dolaeva</cp:lastModifiedBy>
  <cp:revision>2</cp:revision>
  <cp:lastPrinted>2018-08-14T04:11:00Z</cp:lastPrinted>
  <dcterms:created xsi:type="dcterms:W3CDTF">2022-09-17T13:40:00Z</dcterms:created>
  <dcterms:modified xsi:type="dcterms:W3CDTF">2022-09-17T13:40:00Z</dcterms:modified>
</cp:coreProperties>
</file>